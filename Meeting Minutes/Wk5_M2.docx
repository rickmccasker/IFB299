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C7" w:rsidRDefault="008A07C7" w:rsidP="008A07C7">
      <w:pPr>
        <w:pStyle w:val="Title"/>
      </w:pPr>
      <w:r>
        <w:t>Wk5_m2</w:t>
      </w:r>
    </w:p>
    <w:p w:rsidR="00954110" w:rsidRDefault="00954110" w:rsidP="00954110">
      <w:pPr>
        <w:pStyle w:val="Title"/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8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45C4B" w:rsidP="00345C4B">
                <w:pPr>
                  <w:pStyle w:val="Details"/>
                </w:pPr>
                <w:r>
                  <w:t>August 22,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45C4B" w:rsidP="00345C4B">
            <w:pPr>
              <w:pStyle w:val="Details"/>
            </w:pPr>
            <w:r>
              <w:t>10pm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45C4B" w:rsidP="00345C4B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45C4B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345C4B" w:rsidP="005052C5">
            <w:r>
              <w:t>Group</w:t>
            </w:r>
          </w:p>
        </w:tc>
      </w:tr>
      <w:tr w:rsidR="0085168B" w:rsidRPr="00692553" w:rsidTr="00345C4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45C4B" w:rsidP="005052C5">
            <w:r>
              <w:t>In Person</w:t>
            </w:r>
          </w:p>
        </w:tc>
      </w:tr>
      <w:tr w:rsidR="0085168B" w:rsidRPr="00692553" w:rsidTr="00345C4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45C4B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345C4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45C4B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345C4B" w:rsidP="00345C4B">
            <w:pPr>
              <w:pStyle w:val="Heading4"/>
            </w:pPr>
            <w:bookmarkStart w:id="0" w:name="MinuteTopicSection"/>
            <w:bookmarkStart w:id="1" w:name="MinuteTopic"/>
            <w:bookmarkStart w:id="2" w:name="MinuteItems"/>
            <w:bookmarkEnd w:id="1"/>
            <w:bookmarkEnd w:id="2"/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345C4B" w:rsidP="00345C4B">
            <w:pPr>
              <w:pStyle w:val="Heading4"/>
            </w:pPr>
            <w:r>
              <w:t>Set sprint goal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345C4B" w:rsidP="005052C5">
            <w:r>
              <w:t xml:space="preserve">Client meets with development team to set the sprint goal and </w:t>
            </w:r>
            <w:r>
              <w:t>finalize</w:t>
            </w:r>
            <w:r>
              <w:t xml:space="preserve"> the list of User Stories selected for Sprint 1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345C4B" w:rsidP="005052C5">
            <w:r>
              <w:t>Development team will indicate how many points worth of User Stories they estimate can be completed in Sprint 1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345C4B" w:rsidP="005052C5">
            <w:r>
              <w:t>User stories should be selected to fit with the estimate of story points for the sprint</w:t>
            </w:r>
          </w:p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5C4B" w:rsidRPr="00CE6342" w:rsidRDefault="00345C4B" w:rsidP="00345C4B">
            <w:r>
              <w:t>Set sprint goal and finalized our list of user stories for sprint 1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345C4B" w:rsidP="00345C4B">
            <w:r>
              <w:t>Set points that indicate how much each user story is worth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345C4B" w:rsidP="005052C5">
            <w:r>
              <w:t>Selected user stories to fit the story point estimation</w:t>
            </w:r>
          </w:p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345C4B" w:rsidP="005052C5">
            <w:r>
              <w:t>Finalize list of stories that are to be included in sprint 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345C4B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345C4B" w:rsidP="005052C5">
            <w:r>
              <w:t>23</w:t>
            </w:r>
            <w:r w:rsidRPr="00345C4B">
              <w:rPr>
                <w:vertAlign w:val="superscript"/>
              </w:rPr>
              <w:t>rd</w:t>
            </w:r>
            <w:r>
              <w:t xml:space="preserve"> - 8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17BD6" w:rsidP="00017BD6">
            <w:pPr>
              <w:pStyle w:val="Heading4"/>
            </w:pPr>
            <w:r>
              <w:t>1.2HRS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17BD6" w:rsidP="00017BD6">
            <w:pPr>
              <w:pStyle w:val="Heading4"/>
            </w:pPr>
            <w:r>
              <w:t>Task planning for sprint 1</w:t>
            </w:r>
          </w:p>
        </w:tc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17BD6" w:rsidP="00344FA0">
            <w:r>
              <w:t>Tasks for Sprint 1 are to be listed</w:t>
            </w:r>
            <w:r>
              <w:t xml:space="preserve">, </w:t>
            </w:r>
            <w:r>
              <w:t>Time estimates for each task are to be made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017BD6" w:rsidP="00344FA0">
            <w:r>
              <w:t>Check that the total time estimate for tasks is relative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17BD6" w:rsidP="00344FA0">
            <w:r>
              <w:t xml:space="preserve">Listed tasks for sprint 1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017BD6" w:rsidRPr="00CE6342" w:rsidRDefault="00017BD6" w:rsidP="00017BD6">
            <w:r>
              <w:t>Made time estimates for each task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017BD6" w:rsidP="00344FA0">
            <w:r>
              <w:t>Reviewed the time estimations to confirm they are relative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017BD6" w:rsidP="00344FA0">
            <w:proofErr w:type="spellStart"/>
            <w:r>
              <w:t>Finalise</w:t>
            </w:r>
            <w:proofErr w:type="spellEnd"/>
            <w:r>
              <w:t xml:space="preserve"> the Task plan for Sprint 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017BD6" w:rsidP="00344FA0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017BD6" w:rsidP="00344FA0">
            <w:r>
              <w:t>22</w:t>
            </w:r>
            <w:r w:rsidRPr="00017BD6">
              <w:rPr>
                <w:vertAlign w:val="superscript"/>
              </w:rPr>
              <w:t>nd</w:t>
            </w:r>
            <w:r>
              <w:t xml:space="preserve"> – 8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017BD6" w:rsidP="00344FA0">
            <w:r>
              <w:t>Submit the User Stories, Release Plan &amp; Sprint 1 Plan before midnight after your workshop via Blackboard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017BD6" w:rsidP="00344FA0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Default="00017BD6" w:rsidP="00344FA0">
            <w:r>
              <w:t>22</w:t>
            </w:r>
            <w:r w:rsidRPr="00017BD6">
              <w:rPr>
                <w:vertAlign w:val="superscript"/>
              </w:rPr>
              <w:t>nd</w:t>
            </w:r>
            <w:r>
              <w:t xml:space="preserve"> – 8</w:t>
            </w:r>
          </w:p>
          <w:p w:rsidR="00017BD6" w:rsidRPr="00692553" w:rsidRDefault="00017BD6" w:rsidP="00017BD6">
            <w:pPr>
              <w:ind w:left="0"/>
            </w:pPr>
          </w:p>
        </w:tc>
      </w:tr>
      <w:tr w:rsidR="00017BD6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017BD6" w:rsidRDefault="00017BD6" w:rsidP="00344FA0">
            <w:r>
              <w:t>Start development of Sprint 1.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017BD6" w:rsidRPr="00692553" w:rsidRDefault="00017BD6" w:rsidP="00344FA0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017BD6" w:rsidRDefault="00017BD6" w:rsidP="00344FA0">
            <w:r>
              <w:t>29</w:t>
            </w:r>
            <w:r w:rsidRPr="00017BD6">
              <w:rPr>
                <w:vertAlign w:val="superscript"/>
              </w:rPr>
              <w:t>th</w:t>
            </w:r>
            <w:r>
              <w:t xml:space="preserve"> - 8</w:t>
            </w:r>
          </w:p>
        </w:tc>
      </w:tr>
    </w:tbl>
    <w:p w:rsidR="00344FA0" w:rsidRDefault="00344FA0"/>
    <w:bookmarkEnd w:id="0"/>
    <w:p w:rsidR="0085168B" w:rsidRDefault="0085168B" w:rsidP="00BB5323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017BD6" w:rsidRPr="00692553" w:rsidTr="00F03145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17BD6" w:rsidRPr="00692553" w:rsidRDefault="00017BD6" w:rsidP="00F03145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017BD6" w:rsidRPr="00692553" w:rsidRDefault="00017BD6" w:rsidP="00F03145">
            <w:bookmarkStart w:id="8" w:name="_GoBack"/>
            <w:bookmarkEnd w:id="8"/>
          </w:p>
        </w:tc>
      </w:tr>
      <w:tr w:rsidR="00017BD6" w:rsidRPr="00692553" w:rsidTr="00F03145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017BD6" w:rsidRPr="00692553" w:rsidRDefault="00017BD6" w:rsidP="00F03145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017BD6" w:rsidRPr="00692553" w:rsidRDefault="00017BD6" w:rsidP="00F03145"/>
        </w:tc>
      </w:tr>
      <w:tr w:rsidR="00017BD6" w:rsidRPr="00692553" w:rsidTr="00F03145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017BD6" w:rsidRPr="00692553" w:rsidRDefault="00017BD6" w:rsidP="00F03145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017BD6" w:rsidRPr="00692553" w:rsidRDefault="00017BD6" w:rsidP="00F03145"/>
        </w:tc>
      </w:tr>
    </w:tbl>
    <w:p w:rsidR="00017BD6" w:rsidRPr="00692553" w:rsidRDefault="00017BD6" w:rsidP="00BB5323"/>
    <w:sectPr w:rsidR="00017BD6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17BD6"/>
    <w:rsid w:val="00043514"/>
    <w:rsid w:val="002138F0"/>
    <w:rsid w:val="00344FA0"/>
    <w:rsid w:val="00345C4B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A07C7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017BD6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0C48F7" w:rsidRDefault="00EA2AED">
          <w:pPr>
            <w:pStyle w:val="89202DA26FDD46498E14658AAB497C1F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4D1EE6"/>
    <w:rsid w:val="00932C9B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3</cp:revision>
  <cp:lastPrinted>2004-01-21T19:22:00Z</cp:lastPrinted>
  <dcterms:created xsi:type="dcterms:W3CDTF">2017-09-22T05:42:00Z</dcterms:created>
  <dcterms:modified xsi:type="dcterms:W3CDTF">2017-09-22T06:05:00Z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