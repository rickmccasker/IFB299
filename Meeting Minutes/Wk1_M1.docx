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EF3447" w:rsidP="00954110">
      <w:pPr>
        <w:pStyle w:val="Title"/>
      </w:pPr>
      <w:r>
        <w:t>IFB299 – Week 1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B80BF60F3BC4880B57CFD8008446710"/>
            </w:placeholder>
            <w:date w:fullDate="2017-07-2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0F1AA0" w:rsidP="005F58B2">
                <w:pPr>
                  <w:pStyle w:val="Details"/>
                </w:pPr>
                <w:r>
                  <w:t>July 25,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F3447" w:rsidP="005F58B2">
            <w:pPr>
              <w:pStyle w:val="Details"/>
            </w:pPr>
            <w:r>
              <w:t>10:00 AM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F3447" w:rsidP="005F58B2">
            <w:pPr>
              <w:pStyle w:val="Details"/>
            </w:pPr>
            <w:r>
              <w:t>GP Q-218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3F62F2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EF3447" w:rsidP="005052C5">
            <w:r>
              <w:t>Group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EF3447">
            <w:pPr>
              <w:ind w:left="0"/>
            </w:pPr>
            <w:r>
              <w:t xml:space="preserve"> In-Person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5052C5">
            <w:r>
              <w:t>Rick Mccasker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5052C5">
            <w:r>
              <w:t xml:space="preserve">Andrew, Owen, </w:t>
            </w:r>
            <w:proofErr w:type="spellStart"/>
            <w:r>
              <w:t>Chais</w:t>
            </w:r>
            <w:proofErr w:type="spellEnd"/>
            <w:r>
              <w:t>, Rick, Daniel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3F62F2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</w:t>
            </w:r>
            <w:r w:rsidR="00EF3447">
              <w:t>hr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EF3447" w:rsidP="005F58B2">
            <w:pPr>
              <w:pStyle w:val="Heading4"/>
            </w:pPr>
            <w:r>
              <w:t>Introductions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EF3447" w:rsidP="005052C5">
            <w:r>
              <w:t>Team members are to introduce each other, assign roles and give other members a decent gauge of their skills.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EF3447" w:rsidP="00EF3447">
            <w:pPr>
              <w:ind w:left="0"/>
            </w:pPr>
            <w:r>
              <w:t xml:space="preserve">  A virtual and a physical meeting time for future meetings is to be decided.</w:t>
            </w:r>
          </w:p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EF3447" w:rsidP="005052C5">
            <w:r>
              <w:t>All expectations met.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EF3447" w:rsidP="005052C5">
            <w:r>
              <w:t xml:space="preserve">Setup </w:t>
            </w:r>
            <w:proofErr w:type="spellStart"/>
            <w:r>
              <w:t>Git</w:t>
            </w:r>
            <w:proofErr w:type="spellEnd"/>
            <w:r>
              <w:t xml:space="preserve"> Repo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EF3447" w:rsidP="005052C5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EF3447" w:rsidP="005052C5">
            <w:r>
              <w:t xml:space="preserve">JULY </w:t>
            </w:r>
            <w:r w:rsidR="002B2D93">
              <w:t>27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EF3447" w:rsidP="005052C5">
            <w:r>
              <w:t>Create and send files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EF3447" w:rsidP="005052C5">
            <w:r>
              <w:t>Daniel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EF3447" w:rsidP="005052C5">
            <w:r>
              <w:t xml:space="preserve">JULY </w:t>
            </w:r>
            <w:r w:rsidR="002B2D93">
              <w:t>27</w:t>
            </w:r>
          </w:p>
        </w:tc>
      </w:tr>
      <w:tr w:rsidR="00EF3447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EF3447" w:rsidRDefault="00EF3447" w:rsidP="005052C5">
            <w:r>
              <w:t>Developer features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EF3447" w:rsidRPr="00692553" w:rsidRDefault="00EF3447" w:rsidP="005052C5">
            <w:proofErr w:type="spellStart"/>
            <w:r>
              <w:t>Chais</w:t>
            </w:r>
            <w:proofErr w:type="spellEnd"/>
            <w:r>
              <w:t>, Rick,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EF3447" w:rsidRPr="00692553" w:rsidRDefault="00EF3447" w:rsidP="005052C5">
            <w:r>
              <w:t xml:space="preserve">JULY </w:t>
            </w:r>
            <w:r w:rsidR="002B2D93">
              <w:t>29</w:t>
            </w:r>
          </w:p>
        </w:tc>
      </w:tr>
      <w:tr w:rsidR="00EF3447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EF3447" w:rsidRDefault="00EF3447" w:rsidP="005052C5">
            <w:r>
              <w:t>Client features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EF3447" w:rsidRPr="00692553" w:rsidRDefault="00EF3447" w:rsidP="005052C5">
            <w:r>
              <w:t>Andrew. Daniel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EF3447" w:rsidRPr="00692553" w:rsidRDefault="00EF3447" w:rsidP="005052C5">
            <w:r>
              <w:t xml:space="preserve">JULY </w:t>
            </w:r>
            <w:r w:rsidR="002B2D93">
              <w:t>29</w:t>
            </w:r>
          </w:p>
        </w:tc>
      </w:tr>
    </w:tbl>
    <w:p w:rsidR="00D8181B" w:rsidRDefault="00D8181B"/>
    <w:bookmarkEnd w:id="2"/>
    <w:p w:rsidR="00BB5323" w:rsidRDefault="00BB5323" w:rsidP="00954110"/>
    <w:p w:rsidR="0085168B" w:rsidRPr="00692553" w:rsidRDefault="0085168B" w:rsidP="00BB5323">
      <w:bookmarkStart w:id="8" w:name="_GoBack"/>
      <w:bookmarkEnd w:id="8"/>
    </w:p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47"/>
    <w:rsid w:val="000145A5"/>
    <w:rsid w:val="00043514"/>
    <w:rsid w:val="000F1AA0"/>
    <w:rsid w:val="002138F0"/>
    <w:rsid w:val="002B2D93"/>
    <w:rsid w:val="00344FA0"/>
    <w:rsid w:val="003F62F2"/>
    <w:rsid w:val="00417272"/>
    <w:rsid w:val="00423E89"/>
    <w:rsid w:val="00456620"/>
    <w:rsid w:val="00495E0E"/>
    <w:rsid w:val="005052C5"/>
    <w:rsid w:val="00531002"/>
    <w:rsid w:val="005F58B2"/>
    <w:rsid w:val="00692553"/>
    <w:rsid w:val="00694AE3"/>
    <w:rsid w:val="007554A1"/>
    <w:rsid w:val="007C174F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D25DD"/>
  <w15:docId w15:val="{7085CB58-A700-468D-B9D1-4C9334D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80BF60F3BC4880B57CFD8008446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9EA69-CDDA-4769-9380-514789D3CDA9}"/>
      </w:docPartPr>
      <w:docPartBody>
        <w:p w:rsidR="007237EB" w:rsidRDefault="00DC329B">
          <w:pPr>
            <w:pStyle w:val="5B80BF60F3BC4880B57CFD800844671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9B"/>
    <w:rsid w:val="003B0F76"/>
    <w:rsid w:val="007237EB"/>
    <w:rsid w:val="00D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EBA0C8840B44EAAF9510DE23FD901B">
    <w:name w:val="F7EBA0C8840B44EAAF9510DE23FD901B"/>
  </w:style>
  <w:style w:type="paragraph" w:customStyle="1" w:styleId="5B80BF60F3BC4880B57CFD8008446710">
    <w:name w:val="5B80BF60F3BC4880B57CFD8008446710"/>
  </w:style>
  <w:style w:type="paragraph" w:customStyle="1" w:styleId="F3BF94E029F34F6683BDB8A1C2D386B0">
    <w:name w:val="F3BF94E029F34F6683BDB8A1C2D386B0"/>
  </w:style>
  <w:style w:type="paragraph" w:customStyle="1" w:styleId="7044419A292E46B49920FE1228EB9824">
    <w:name w:val="7044419A292E46B49920FE1228EB9824"/>
  </w:style>
  <w:style w:type="paragraph" w:customStyle="1" w:styleId="13F69005E7094D099EFC72EB85A41FDA">
    <w:name w:val="13F69005E7094D099EFC72EB85A41FDA"/>
  </w:style>
  <w:style w:type="paragraph" w:customStyle="1" w:styleId="D1F773AD12BE4083933396C46FA60AE5">
    <w:name w:val="D1F773AD12BE4083933396C46FA60AE5"/>
  </w:style>
  <w:style w:type="paragraph" w:customStyle="1" w:styleId="267116C1093541959299BD142FBD427C">
    <w:name w:val="267116C1093541959299BD142FBD427C"/>
  </w:style>
  <w:style w:type="paragraph" w:customStyle="1" w:styleId="40C2CC9BA9BD4CACA4CAFBB8FFA2A107">
    <w:name w:val="40C2CC9BA9BD4CACA4CAFBB8FFA2A107"/>
  </w:style>
  <w:style w:type="paragraph" w:customStyle="1" w:styleId="83D66600535D441192237AD79A5A1FB1">
    <w:name w:val="83D66600535D441192237AD79A5A1FB1"/>
  </w:style>
  <w:style w:type="paragraph" w:customStyle="1" w:styleId="ABBC483E04CF475EB8207B6F91E9A398">
    <w:name w:val="ABBC483E04CF475EB8207B6F91E9A398"/>
  </w:style>
  <w:style w:type="paragraph" w:customStyle="1" w:styleId="99B266FB6D4B47538192A5C5E26FDC85">
    <w:name w:val="99B266FB6D4B47538192A5C5E26FDC85"/>
  </w:style>
  <w:style w:type="paragraph" w:customStyle="1" w:styleId="FEB5AEEA8F38462FB2779FA00726BF01">
    <w:name w:val="FEB5AEEA8F38462FB2779FA00726BF01"/>
  </w:style>
  <w:style w:type="paragraph" w:customStyle="1" w:styleId="5BCC4F4AC33F44DDAE856B695DC8F7ED">
    <w:name w:val="5BCC4F4AC33F44DDAE856B695DC8F7ED"/>
  </w:style>
  <w:style w:type="paragraph" w:customStyle="1" w:styleId="FC566DED34A64E86AFCA53CE568FE4F1">
    <w:name w:val="FC566DED34A64E86AFCA53CE568FE4F1"/>
  </w:style>
  <w:style w:type="paragraph" w:customStyle="1" w:styleId="24B9079EF5EE40B68A48EFED29F9F9FC">
    <w:name w:val="24B9079EF5EE40B68A48EFED29F9F9FC"/>
  </w:style>
  <w:style w:type="paragraph" w:customStyle="1" w:styleId="0D34E8EDDA904555BD5F655A7BA50EB4">
    <w:name w:val="0D34E8EDDA904555BD5F655A7BA50EB4"/>
  </w:style>
  <w:style w:type="paragraph" w:customStyle="1" w:styleId="8CF48B42A0A94D8BB83B182A928AAD7E">
    <w:name w:val="8CF48B42A0A94D8BB83B182A928AAD7E"/>
  </w:style>
  <w:style w:type="paragraph" w:customStyle="1" w:styleId="6D72605019D944EEB6C7198DD5B2B978">
    <w:name w:val="6D72605019D944EEB6C7198DD5B2B978"/>
  </w:style>
  <w:style w:type="paragraph" w:customStyle="1" w:styleId="49527505D8804E88A8A3D48721CD292C">
    <w:name w:val="49527505D8804E88A8A3D48721CD2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4</cp:revision>
  <cp:lastPrinted>2004-01-21T19:22:00Z</cp:lastPrinted>
  <dcterms:created xsi:type="dcterms:W3CDTF">2017-08-13T01:16:00Z</dcterms:created>
  <dcterms:modified xsi:type="dcterms:W3CDTF">2017-08-13T01:40:00Z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