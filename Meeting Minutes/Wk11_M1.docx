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10" w:rsidRDefault="00F01D41" w:rsidP="00954110">
      <w:pPr>
        <w:pStyle w:val="Title"/>
      </w:pPr>
      <w:r>
        <w:t>Wk</w:t>
      </w:r>
      <w:r w:rsidR="00AC7BED">
        <w:t>11</w:t>
      </w:r>
      <w:r>
        <w:t>_M2</w:t>
      </w:r>
      <w:r>
        <w:tab/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C154883D3E06413F84F794C62934CD1D"/>
            </w:placeholder>
            <w:date w:fullDate="2017-10-1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AC7BED" w:rsidP="00F01D41">
                <w:pPr>
                  <w:pStyle w:val="Details"/>
                </w:pPr>
                <w:r>
                  <w:t>October 10,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F01D41" w:rsidP="00F01D41">
            <w:pPr>
              <w:pStyle w:val="Details"/>
            </w:pPr>
            <w:r>
              <w:t>1pm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F01D41" w:rsidP="00F01D41">
            <w:pPr>
              <w:pStyle w:val="Details"/>
            </w:pPr>
            <w:r>
              <w:t>Discord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F01D41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F01D41" w:rsidP="005052C5">
            <w:r>
              <w:t>Team</w:t>
            </w:r>
          </w:p>
        </w:tc>
      </w:tr>
      <w:tr w:rsidR="0085168B" w:rsidRPr="00692553" w:rsidTr="00F01D41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F01D41" w:rsidP="005052C5">
            <w:r>
              <w:t>Online through use of discord</w:t>
            </w:r>
          </w:p>
        </w:tc>
      </w:tr>
      <w:tr w:rsidR="0085168B" w:rsidRPr="00692553" w:rsidTr="00F01D41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F01D41" w:rsidP="005052C5">
            <w:r>
              <w:t>Rick Mccasker</w:t>
            </w:r>
          </w:p>
        </w:tc>
      </w:tr>
      <w:tr w:rsidR="0085168B" w:rsidRPr="00692553" w:rsidTr="00F01D41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F01D41" w:rsidP="005052C5">
            <w:r>
              <w:t>Rick, Chais, Owen, Andrew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F01D41" w:rsidP="00F01D41">
            <w:pPr>
              <w:pStyle w:val="Heading4"/>
            </w:pPr>
            <w:bookmarkStart w:id="0" w:name="MinuteItems"/>
            <w:bookmarkStart w:id="1" w:name="MinuteTopic"/>
            <w:bookmarkStart w:id="2" w:name="MinuteTopicSection"/>
            <w:bookmarkEnd w:id="0"/>
            <w:bookmarkEnd w:id="1"/>
            <w:r>
              <w:t>1.5hrs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AC7BED" w:rsidP="00F01D41">
            <w:pPr>
              <w:pStyle w:val="Heading4"/>
            </w:pPr>
            <w:r>
              <w:t>Follow up and redelegate tasks</w:t>
            </w:r>
            <w:r w:rsidR="00F01D41">
              <w:t xml:space="preserve"> </w:t>
            </w:r>
          </w:p>
        </w:tc>
        <w:sdt>
          <w:sdtPr>
            <w:alias w:val="Presenter"/>
            <w:tag w:val="Presenter"/>
            <w:id w:val="48425718"/>
            <w:placeholder>
              <w:docPart w:val="0C756A66FBF74AB39B21B1FB2874F05A"/>
            </w:placeholder>
            <w:temporary/>
            <w:showingPlcHdr/>
          </w:sdtPr>
          <w:sdtEndPr/>
          <w:sdtContent>
            <w:tc>
              <w:tcPr>
                <w:tcW w:w="352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85168B" w:rsidRPr="00D8181B" w:rsidRDefault="005F58B2" w:rsidP="005F58B2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85168B" w:rsidRPr="00692553" w:rsidRDefault="00AC7BED" w:rsidP="005052C5">
            <w:r>
              <w:t>Check if group members have reached deadlines and redelegate tasks as needed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F01D41" w:rsidRPr="00CE6342" w:rsidRDefault="00AC7BED" w:rsidP="00F01D41">
            <w:r>
              <w:t>Google maps integration almost completed, took far more time than initially anticipated</w:t>
            </w:r>
          </w:p>
        </w:tc>
      </w:tr>
      <w:tr w:rsidR="00CB376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CB3760" w:rsidRPr="00CE6342" w:rsidRDefault="00AC7BED" w:rsidP="00AC7BED">
            <w:pPr>
              <w:ind w:left="0"/>
            </w:pPr>
            <w:r>
              <w:t xml:space="preserve"> Owen and Chais failed to meet deadlines.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AC7BED" w:rsidP="005052C5">
            <w:r>
              <w:t>Andrew and Rick failed to meet testing deadlines</w:t>
            </w:r>
          </w:p>
        </w:tc>
      </w:tr>
      <w:tr w:rsidR="00E71DBA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AC7BED" w:rsidP="005052C5">
            <w:r>
              <w:t>Initial designs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AC7BED" w:rsidP="005052C5">
            <w:r>
              <w:t>Owen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AC7BED" w:rsidP="005052C5">
            <w:r>
              <w:t>12/10</w:t>
            </w:r>
          </w:p>
        </w:tc>
      </w:tr>
      <w:tr w:rsidR="006B0F4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6B0F4B" w:rsidRDefault="006B0F4B" w:rsidP="005052C5">
            <w:r>
              <w:t>Edit page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6B0F4B" w:rsidRDefault="006B0F4B" w:rsidP="005052C5">
            <w:r>
              <w:t>Rick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6B0F4B" w:rsidRDefault="006B0F4B" w:rsidP="005052C5">
            <w:r>
              <w:t>16/10</w:t>
            </w:r>
            <w:bookmarkStart w:id="8" w:name="_GoBack"/>
            <w:bookmarkEnd w:id="8"/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AC7BED" w:rsidP="005052C5">
            <w:r>
              <w:t>Final design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AC7BED" w:rsidP="005052C5">
            <w:r>
              <w:t>Owen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AC7BED" w:rsidP="005052C5">
            <w:r>
              <w:t>16/10</w:t>
            </w:r>
          </w:p>
        </w:tc>
      </w:tr>
      <w:tr w:rsidR="00F01D41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F01D41" w:rsidRDefault="00AC7BED" w:rsidP="005052C5">
            <w:r>
              <w:t>Sort results, List all results, Advanced search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01D41" w:rsidRDefault="00AC7BED" w:rsidP="005052C5">
            <w:r>
              <w:t>Chais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F01D41" w:rsidRDefault="00AC7BED" w:rsidP="005052C5">
            <w:r>
              <w:t>16/10</w:t>
            </w:r>
          </w:p>
        </w:tc>
      </w:tr>
      <w:tr w:rsidR="00F01D41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F01D41" w:rsidRDefault="00AC7BED" w:rsidP="005052C5">
            <w:r>
              <w:t>Client side tests and export to kantu both client side and black box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01D41" w:rsidRDefault="00AC7BED" w:rsidP="005052C5">
            <w:r>
              <w:t>Andrew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F01D41" w:rsidRDefault="00AC7BED" w:rsidP="005052C5">
            <w:r>
              <w:t>16/10</w:t>
            </w:r>
          </w:p>
        </w:tc>
      </w:tr>
      <w:tr w:rsidR="00AC7BED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AC7BED" w:rsidRDefault="00AC7BED" w:rsidP="005052C5">
            <w:r>
              <w:t>Black box tests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AC7BED" w:rsidRDefault="00AC7BED" w:rsidP="005052C5">
            <w:r>
              <w:t>Rick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AC7BED" w:rsidRDefault="00AC7BED" w:rsidP="005052C5">
            <w:r>
              <w:t>16/10</w:t>
            </w:r>
          </w:p>
        </w:tc>
      </w:tr>
      <w:tr w:rsidR="00AC7BED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AC7BED" w:rsidRDefault="00AC7BED" w:rsidP="005052C5">
            <w:r>
              <w:t>Finish google maps and expand admin controls with it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AC7BED" w:rsidRDefault="00AC7BED" w:rsidP="005052C5">
            <w:r>
              <w:t>Rick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AC7BED" w:rsidRDefault="00AC7BED" w:rsidP="005052C5">
            <w:r>
              <w:t>16/10</w:t>
            </w:r>
          </w:p>
        </w:tc>
      </w:tr>
    </w:tbl>
    <w:p w:rsidR="00D8181B" w:rsidRDefault="00D8181B"/>
    <w:bookmarkEnd w:id="2"/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1B"/>
    <w:rsid w:val="000145A5"/>
    <w:rsid w:val="00043514"/>
    <w:rsid w:val="002138F0"/>
    <w:rsid w:val="00344FA0"/>
    <w:rsid w:val="00417272"/>
    <w:rsid w:val="00423E89"/>
    <w:rsid w:val="00456620"/>
    <w:rsid w:val="00495E0E"/>
    <w:rsid w:val="005052C5"/>
    <w:rsid w:val="00531002"/>
    <w:rsid w:val="005F58B2"/>
    <w:rsid w:val="006914FB"/>
    <w:rsid w:val="00692553"/>
    <w:rsid w:val="006B0F4B"/>
    <w:rsid w:val="007554A1"/>
    <w:rsid w:val="007C174F"/>
    <w:rsid w:val="0083701B"/>
    <w:rsid w:val="0085168B"/>
    <w:rsid w:val="008B2336"/>
    <w:rsid w:val="008F49C0"/>
    <w:rsid w:val="00954110"/>
    <w:rsid w:val="00987202"/>
    <w:rsid w:val="00AC7BED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  <w:rsid w:val="00F0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5B682"/>
  <w15:docId w15:val="{24029D27-9038-400E-BAAC-1068DB0F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54883D3E06413F84F794C62934C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C8761-5FD0-415A-AC3C-DC0E88DEFE32}"/>
      </w:docPartPr>
      <w:docPartBody>
        <w:p w:rsidR="000C48F7" w:rsidRDefault="00EA2AED">
          <w:pPr>
            <w:pStyle w:val="C154883D3E06413F84F794C62934CD1D"/>
          </w:pPr>
          <w:r>
            <w:t>[Click to Select Date]</w:t>
          </w:r>
        </w:p>
      </w:docPartBody>
    </w:docPart>
    <w:docPart>
      <w:docPartPr>
        <w:name w:val="0C756A66FBF74AB39B21B1FB2874F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25488-ABA2-4D1B-B749-5D887F0121AA}"/>
      </w:docPartPr>
      <w:docPartBody>
        <w:p w:rsidR="000C48F7" w:rsidRDefault="00EA2AED">
          <w:pPr>
            <w:pStyle w:val="0C756A66FBF74AB39B21B1FB2874F05A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D"/>
    <w:rsid w:val="000C48F7"/>
    <w:rsid w:val="003762D0"/>
    <w:rsid w:val="003814C0"/>
    <w:rsid w:val="006D12F9"/>
    <w:rsid w:val="00D56985"/>
    <w:rsid w:val="00EA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33078A0A234AB184744D5EEE7663CB">
    <w:name w:val="2933078A0A234AB184744D5EEE7663CB"/>
  </w:style>
  <w:style w:type="paragraph" w:customStyle="1" w:styleId="C154883D3E06413F84F794C62934CD1D">
    <w:name w:val="C154883D3E06413F84F794C62934CD1D"/>
  </w:style>
  <w:style w:type="paragraph" w:customStyle="1" w:styleId="F229B951DF41409C8629BC4242F305ED">
    <w:name w:val="F229B951DF41409C8629BC4242F305ED"/>
  </w:style>
  <w:style w:type="paragraph" w:customStyle="1" w:styleId="CBD20AE5B50543D0BB150AE72101D0EF">
    <w:name w:val="CBD20AE5B50543D0BB150AE72101D0EF"/>
  </w:style>
  <w:style w:type="paragraph" w:customStyle="1" w:styleId="6834AC184D6C49619416A7518001F10E">
    <w:name w:val="6834AC184D6C49619416A7518001F10E"/>
  </w:style>
  <w:style w:type="paragraph" w:customStyle="1" w:styleId="DBB4164F77EC403F9BD548677E2869C2">
    <w:name w:val="DBB4164F77EC403F9BD548677E2869C2"/>
  </w:style>
  <w:style w:type="paragraph" w:customStyle="1" w:styleId="0C756A66FBF74AB39B21B1FB2874F05A">
    <w:name w:val="0C756A66FBF74AB39B21B1FB2874F05A"/>
  </w:style>
  <w:style w:type="paragraph" w:customStyle="1" w:styleId="B2138746A5CD43BEB3895B277CCC4CC7">
    <w:name w:val="B2138746A5CD43BEB3895B277CCC4CC7"/>
  </w:style>
  <w:style w:type="paragraph" w:customStyle="1" w:styleId="FB64BCD5D670426EA2DC0F7B257D5FA6">
    <w:name w:val="FB64BCD5D670426EA2DC0F7B257D5FA6"/>
  </w:style>
  <w:style w:type="paragraph" w:customStyle="1" w:styleId="89202DA26FDD46498E14658AAB497C1F">
    <w:name w:val="89202DA26FDD46498E14658AAB497C1F"/>
  </w:style>
  <w:style w:type="paragraph" w:customStyle="1" w:styleId="DC35A9A87B9743A48FEA1CB228F5F33E">
    <w:name w:val="DC35A9A87B9743A48FEA1CB228F5F33E"/>
  </w:style>
  <w:style w:type="paragraph" w:customStyle="1" w:styleId="4E123F77DB0F4EC39353D57B33018205">
    <w:name w:val="4E123F77DB0F4EC39353D57B33018205"/>
  </w:style>
  <w:style w:type="paragraph" w:customStyle="1" w:styleId="677CA7FBA8584DE98B8F55C8D30888DD">
    <w:name w:val="677CA7FBA8584DE98B8F55C8D30888DD"/>
  </w:style>
  <w:style w:type="paragraph" w:customStyle="1" w:styleId="87F2F59C7D9E4347BC6A7D9D9C059AE9">
    <w:name w:val="87F2F59C7D9E4347BC6A7D9D9C059AE9"/>
  </w:style>
  <w:style w:type="paragraph" w:customStyle="1" w:styleId="9EF5CD58E19541A994E29F3E9E7234E1">
    <w:name w:val="9EF5CD58E19541A994E29F3E9E7234E1"/>
  </w:style>
  <w:style w:type="paragraph" w:customStyle="1" w:styleId="2008FD66865042EEBC8FE0B5150BFD8A">
    <w:name w:val="2008FD66865042EEBC8FE0B5150BFD8A"/>
  </w:style>
  <w:style w:type="paragraph" w:customStyle="1" w:styleId="8450CB6161A4418F98E630E312FB6581">
    <w:name w:val="8450CB6161A4418F98E630E312FB6581"/>
  </w:style>
  <w:style w:type="paragraph" w:customStyle="1" w:styleId="1986A9AA08C54536801E74DFC87B1D4D">
    <w:name w:val="1986A9AA08C54536801E74DFC87B1D4D"/>
  </w:style>
  <w:style w:type="paragraph" w:customStyle="1" w:styleId="237F8AA14F6E4540A07401CB0D4B52DB">
    <w:name w:val="237F8AA14F6E4540A07401CB0D4B5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minutes(2).dotx</Template>
  <TotalTime>12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Rick Mccasker</dc:creator>
  <cp:keywords/>
  <cp:lastModifiedBy>Rick Mccasker</cp:lastModifiedBy>
  <cp:revision>5</cp:revision>
  <cp:lastPrinted>2004-01-21T19:22:00Z</cp:lastPrinted>
  <dcterms:created xsi:type="dcterms:W3CDTF">2017-09-22T05:40:00Z</dcterms:created>
  <dcterms:modified xsi:type="dcterms:W3CDTF">2017-10-23T08:56:00Z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