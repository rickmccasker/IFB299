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F01D41" w:rsidP="00954110">
      <w:pPr>
        <w:pStyle w:val="Title"/>
      </w:pPr>
      <w:r>
        <w:t>Wk</w:t>
      </w:r>
      <w:r w:rsidR="00A449D3">
        <w:t>10</w:t>
      </w:r>
      <w:bookmarkStart w:id="0" w:name="_GoBack"/>
      <w:bookmarkEnd w:id="0"/>
      <w:r>
        <w:t>_M2</w:t>
      </w:r>
      <w:r>
        <w:tab/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10-0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A449D3" w:rsidP="00F01D41">
                <w:pPr>
                  <w:pStyle w:val="Details"/>
                </w:pPr>
                <w:r>
                  <w:t>October 3,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1pm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Discord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F01D41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F01D41" w:rsidP="005052C5">
            <w:r>
              <w:t>Team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Online through use of discord</w:t>
            </w:r>
            <w:r w:rsidR="00A82BD4">
              <w:t xml:space="preserve"> as some members couldn’t make it to the tute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 Mccasker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Rick, Chais,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F01D41" w:rsidP="00F01D41">
            <w:pPr>
              <w:pStyle w:val="Heading4"/>
            </w:pPr>
            <w:bookmarkStart w:id="1" w:name="MinuteItems"/>
            <w:bookmarkStart w:id="2" w:name="MinuteTopic"/>
            <w:bookmarkStart w:id="3" w:name="MinuteTopicSection"/>
            <w:bookmarkEnd w:id="1"/>
            <w:bookmarkEnd w:id="2"/>
            <w:r>
              <w:t>.5hrs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A82BD4" w:rsidP="00F01D41">
            <w:pPr>
              <w:pStyle w:val="Heading4"/>
            </w:pPr>
            <w:r>
              <w:t>Assess state of release</w:t>
            </w:r>
            <w:r w:rsidR="00F01D41">
              <w:t xml:space="preserve"> 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7454C" w:rsidP="005F58B2">
            <w:pPr>
              <w:pStyle w:val="Details"/>
            </w:pPr>
            <w:r>
              <w:t>Rick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A82BD4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A82BD4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692553" w:rsidRDefault="0039552D" w:rsidP="005052C5">
            <w:r>
              <w:t>Begin looking at how the release is travelling and if changes need to be made</w:t>
            </w:r>
          </w:p>
        </w:tc>
      </w:tr>
      <w:tr w:rsidR="0085168B" w:rsidRPr="00692553" w:rsidTr="00A82BD4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A82BD4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01D41" w:rsidRPr="00CE6342" w:rsidRDefault="0039552D" w:rsidP="00F01D41">
            <w:r>
              <w:t>Some stories were scrapped due to not fitting a clear theme and not providing enough immediate benefit</w:t>
            </w:r>
          </w:p>
        </w:tc>
      </w:tr>
      <w:tr w:rsidR="00CB3760" w:rsidRPr="00692553" w:rsidTr="00A82BD4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87454C" w:rsidP="005052C5">
            <w:r>
              <w:t>Another story was added, namely google maps integration</w:t>
            </w:r>
          </w:p>
        </w:tc>
      </w:tr>
      <w:tr w:rsidR="0085168B" w:rsidRPr="00692553" w:rsidTr="00A82BD4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A82BD4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A82BD4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A82BD4" w:rsidP="005052C5">
            <w:r>
              <w:t>Burndown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A82BD4" w:rsidP="005052C5">
            <w:r>
              <w:t>Andrew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A82BD4" w:rsidP="005052C5">
            <w:r>
              <w:t>End of assess</w:t>
            </w:r>
          </w:p>
        </w:tc>
      </w:tr>
      <w:tr w:rsidR="0085168B" w:rsidRPr="00692553" w:rsidTr="00A82BD4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A82BD4" w:rsidP="00A82BD4">
            <w:pPr>
              <w:ind w:left="0"/>
            </w:pPr>
            <w:r>
              <w:t xml:space="preserve"> Sprint/Release plan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F01D41" w:rsidP="005052C5">
            <w:r>
              <w:t>Andrew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A82BD4" w:rsidP="005052C5">
            <w:r>
              <w:t>End of assess</w:t>
            </w:r>
          </w:p>
        </w:tc>
      </w:tr>
      <w:tr w:rsidR="00A82BD4" w:rsidRPr="00692553" w:rsidTr="00A82BD4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A82BD4" w:rsidRDefault="00A82BD4" w:rsidP="00A82BD4">
            <w:pPr>
              <w:ind w:left="0"/>
            </w:pPr>
            <w:r>
              <w:t>Update user stories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A82BD4" w:rsidRDefault="00A82BD4" w:rsidP="00A82BD4">
            <w:r>
              <w:t>Andrew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A82BD4" w:rsidRPr="00692553" w:rsidRDefault="00A82BD4" w:rsidP="00A82BD4">
            <w:r>
              <w:t>End of assess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A82BD4" w:rsidRPr="00954110" w:rsidTr="00364891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bookmarkEnd w:id="3"/>
          <w:p w:rsidR="00A82BD4" w:rsidRPr="00954110" w:rsidRDefault="00A82BD4" w:rsidP="00364891">
            <w:pPr>
              <w:pStyle w:val="Heading4"/>
            </w:pPr>
            <w:r>
              <w:t>1.5hrs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A82BD4" w:rsidRPr="00954110" w:rsidRDefault="00A82BD4" w:rsidP="00364891">
            <w:pPr>
              <w:pStyle w:val="Heading4"/>
            </w:pPr>
            <w:r>
              <w:t>Delegate tasks</w:t>
            </w:r>
            <w:r>
              <w:t xml:space="preserve"> 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A82BD4" w:rsidRPr="00D8181B" w:rsidRDefault="0087454C" w:rsidP="00364891">
            <w:pPr>
              <w:pStyle w:val="Details"/>
            </w:pPr>
            <w:r>
              <w:t>Rick</w:t>
            </w:r>
          </w:p>
        </w:tc>
      </w:tr>
    </w:tbl>
    <w:p w:rsidR="00A82BD4" w:rsidRDefault="00A82BD4" w:rsidP="00A82BD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A82BD4" w:rsidRPr="00692553" w:rsidTr="00364891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82BD4" w:rsidRPr="00692553" w:rsidRDefault="00A82BD4" w:rsidP="00364891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A82BD4" w:rsidRPr="00CE6342" w:rsidRDefault="00A82BD4" w:rsidP="00364891"/>
        </w:tc>
      </w:tr>
      <w:tr w:rsidR="00A82BD4" w:rsidRPr="00692553" w:rsidTr="00364891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A82BD4" w:rsidRPr="00692553" w:rsidRDefault="0087454C" w:rsidP="00364891">
            <w:r>
              <w:t>Begin redelegation of tasks</w:t>
            </w:r>
          </w:p>
        </w:tc>
      </w:tr>
      <w:tr w:rsidR="00A82BD4" w:rsidRPr="00692553" w:rsidTr="00364891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A82BD4" w:rsidRPr="00692553" w:rsidRDefault="00A82BD4" w:rsidP="00364891"/>
        </w:tc>
      </w:tr>
      <w:tr w:rsidR="00A82BD4" w:rsidRPr="00692553" w:rsidTr="00364891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82BD4" w:rsidRPr="00692553" w:rsidRDefault="00A82BD4" w:rsidP="00364891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A82BD4" w:rsidRPr="00CE6342" w:rsidRDefault="00A82BD4" w:rsidP="00364891"/>
        </w:tc>
      </w:tr>
      <w:tr w:rsidR="00A82BD4" w:rsidRPr="00692553" w:rsidTr="00364891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A82BD4" w:rsidRPr="00CE6342" w:rsidRDefault="0087454C" w:rsidP="00364891">
            <w:r>
              <w:t>Give members some artefacts</w:t>
            </w:r>
            <w:r w:rsidR="00C44BEE">
              <w:t xml:space="preserve"> suiting their ability to work with deadlines</w:t>
            </w:r>
          </w:p>
        </w:tc>
      </w:tr>
      <w:tr w:rsidR="00A82BD4" w:rsidRPr="00692553" w:rsidTr="00364891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A82BD4" w:rsidRPr="00692553" w:rsidRDefault="00A82BD4" w:rsidP="00364891"/>
        </w:tc>
      </w:tr>
      <w:tr w:rsidR="00A82BD4" w:rsidRPr="00692553" w:rsidTr="00364891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82BD4" w:rsidRPr="00692553" w:rsidRDefault="00A82BD4" w:rsidP="00364891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82BD4" w:rsidRPr="00692553" w:rsidRDefault="00A82BD4" w:rsidP="00364891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82BD4" w:rsidRPr="00692553" w:rsidRDefault="00A82BD4" w:rsidP="00364891">
            <w:pPr>
              <w:pStyle w:val="Heading3"/>
            </w:pPr>
            <w:r>
              <w:t>Deadline</w:t>
            </w:r>
          </w:p>
        </w:tc>
      </w:tr>
      <w:tr w:rsidR="00A82BD4" w:rsidRPr="00692553" w:rsidTr="00364891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A82BD4" w:rsidRPr="00692553" w:rsidRDefault="00A82BD4" w:rsidP="00364891">
            <w:r>
              <w:t>Continuous integration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82BD4" w:rsidRPr="00692553" w:rsidRDefault="00A82BD4" w:rsidP="00364891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A82BD4" w:rsidRPr="00692553" w:rsidRDefault="00A82BD4" w:rsidP="00364891">
            <w:r>
              <w:t>9</w:t>
            </w:r>
            <w:r w:rsidRPr="00A82BD4">
              <w:rPr>
                <w:vertAlign w:val="superscript"/>
              </w:rPr>
              <w:t>th</w:t>
            </w:r>
            <w:r>
              <w:t>/10</w:t>
            </w:r>
          </w:p>
        </w:tc>
      </w:tr>
      <w:tr w:rsidR="00A82BD4" w:rsidRPr="00692553" w:rsidTr="00364891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A82BD4" w:rsidRPr="00692553" w:rsidRDefault="00A82BD4" w:rsidP="00364891">
            <w:r>
              <w:t>Google maps integration</w:t>
            </w:r>
            <w:r>
              <w:t xml:space="preserve">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82BD4" w:rsidRPr="00692553" w:rsidRDefault="00A82BD4" w:rsidP="00364891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A82BD4" w:rsidRPr="00692553" w:rsidRDefault="00A82BD4" w:rsidP="00364891">
            <w:r>
              <w:t>9</w:t>
            </w:r>
            <w:r w:rsidRPr="00A82BD4">
              <w:rPr>
                <w:vertAlign w:val="superscript"/>
              </w:rPr>
              <w:t>th</w:t>
            </w:r>
            <w:r>
              <w:t>/10</w:t>
            </w:r>
          </w:p>
        </w:tc>
      </w:tr>
      <w:tr w:rsidR="00A82BD4" w:rsidRPr="00692553" w:rsidTr="00364891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A82BD4" w:rsidRDefault="00A82BD4" w:rsidP="00364891">
            <w:r>
              <w:t>Create initial designs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82BD4" w:rsidRDefault="00A82BD4" w:rsidP="00364891">
            <w:r>
              <w:t>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A82BD4" w:rsidRDefault="00A82BD4" w:rsidP="00364891">
            <w:r>
              <w:t>9</w:t>
            </w:r>
            <w:r w:rsidRPr="00A82BD4">
              <w:rPr>
                <w:vertAlign w:val="superscript"/>
              </w:rPr>
              <w:t>th</w:t>
            </w:r>
            <w:r>
              <w:t>/10</w:t>
            </w:r>
          </w:p>
        </w:tc>
      </w:tr>
      <w:tr w:rsidR="00A82BD4" w:rsidRPr="00692553" w:rsidTr="00364891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A82BD4" w:rsidRDefault="00A82BD4" w:rsidP="00364891">
            <w:r>
              <w:t>Sort results/Advanced search</w:t>
            </w:r>
            <w:r>
              <w:t xml:space="preserve">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A82BD4" w:rsidRDefault="00A82BD4" w:rsidP="00364891">
            <w:r>
              <w:t>Chais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A82BD4" w:rsidRDefault="00A82BD4" w:rsidP="00364891">
            <w:r>
              <w:t>9</w:t>
            </w:r>
            <w:r w:rsidRPr="00A82BD4">
              <w:rPr>
                <w:vertAlign w:val="superscript"/>
              </w:rPr>
              <w:t>th</w:t>
            </w:r>
            <w:r>
              <w:t>/10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39552D"/>
    <w:rsid w:val="00417272"/>
    <w:rsid w:val="00423E89"/>
    <w:rsid w:val="00456620"/>
    <w:rsid w:val="00495E0E"/>
    <w:rsid w:val="005052C5"/>
    <w:rsid w:val="00531002"/>
    <w:rsid w:val="005F58B2"/>
    <w:rsid w:val="006914FB"/>
    <w:rsid w:val="00692553"/>
    <w:rsid w:val="007554A1"/>
    <w:rsid w:val="007C174F"/>
    <w:rsid w:val="0083701B"/>
    <w:rsid w:val="0085168B"/>
    <w:rsid w:val="0087454C"/>
    <w:rsid w:val="008B2336"/>
    <w:rsid w:val="008F49C0"/>
    <w:rsid w:val="00954110"/>
    <w:rsid w:val="00987202"/>
    <w:rsid w:val="00A449D3"/>
    <w:rsid w:val="00A82BD4"/>
    <w:rsid w:val="00AE3851"/>
    <w:rsid w:val="00B84015"/>
    <w:rsid w:val="00BB5323"/>
    <w:rsid w:val="00BF65DF"/>
    <w:rsid w:val="00C166AB"/>
    <w:rsid w:val="00C44BEE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F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9D402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4328F4"/>
    <w:rsid w:val="00B73448"/>
    <w:rsid w:val="00D56985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  <w:style w:type="paragraph" w:customStyle="1" w:styleId="071A54D0B308473F97D9EF4C43DA7AD6">
    <w:name w:val="071A54D0B308473F97D9EF4C43DA7AD6"/>
    <w:rsid w:val="004328F4"/>
  </w:style>
  <w:style w:type="paragraph" w:customStyle="1" w:styleId="95AE48A71F6A4272A8BF07F18F143484">
    <w:name w:val="95AE48A71F6A4272A8BF07F18F143484"/>
    <w:rsid w:val="00432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20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7</cp:revision>
  <cp:lastPrinted>2004-01-21T19:22:00Z</cp:lastPrinted>
  <dcterms:created xsi:type="dcterms:W3CDTF">2017-09-22T05:40:00Z</dcterms:created>
  <dcterms:modified xsi:type="dcterms:W3CDTF">2017-10-23T08:45:00Z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