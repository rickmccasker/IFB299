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EF3447" w:rsidP="00954110">
      <w:pPr>
        <w:pStyle w:val="Title"/>
      </w:pPr>
      <w:r>
        <w:t xml:space="preserve">IFB299 – Week </w:t>
      </w:r>
      <w:r w:rsidR="00DA0EB8">
        <w:t>3 – Meeting 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B80BF60F3BC4880B57CFD8008446710"/>
            </w:placeholder>
            <w:date w:fullDate="2017-08-0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DA0EB8" w:rsidP="005F58B2">
                <w:pPr>
                  <w:pStyle w:val="Details"/>
                </w:pPr>
                <w:r>
                  <w:t>August 9,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DA0EB8" w:rsidP="005F58B2">
            <w:pPr>
              <w:pStyle w:val="Details"/>
            </w:pPr>
            <w:r>
              <w:t>3:30 P</w:t>
            </w:r>
            <w:r w:rsidR="00EF3447">
              <w:t>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DE44D3" w:rsidP="005F58B2">
            <w:pPr>
              <w:pStyle w:val="Details"/>
            </w:pPr>
            <w:proofErr w:type="gramStart"/>
            <w:r>
              <w:t>N.A</w:t>
            </w:r>
            <w:proofErr w:type="gramEnd"/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F62F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F3447" w:rsidP="005052C5">
            <w:r>
              <w:t>Group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EF3447">
            <w:pPr>
              <w:ind w:left="0"/>
            </w:pPr>
            <w:r>
              <w:t xml:space="preserve"> </w:t>
            </w:r>
            <w:r w:rsidR="00DE44D3">
              <w:t xml:space="preserve"> VIRTUAL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EF3447" w:rsidP="005052C5">
            <w:r>
              <w:t>Rick Mccasker</w:t>
            </w:r>
          </w:p>
        </w:tc>
      </w:tr>
      <w:tr w:rsidR="0085168B" w:rsidRPr="00692553" w:rsidTr="003F62F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5616C2" w:rsidP="005052C5">
            <w:r>
              <w:t xml:space="preserve">Andrew, Owen, </w:t>
            </w:r>
            <w:proofErr w:type="spellStart"/>
            <w:r>
              <w:t>Chais</w:t>
            </w:r>
            <w:proofErr w:type="spellEnd"/>
            <w:r>
              <w:t>, Rick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645D0F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10mins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645D0F" w:rsidP="005F58B2">
            <w:pPr>
              <w:pStyle w:val="Heading4"/>
            </w:pPr>
            <w:r>
              <w:t>RECAP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274C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274C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645D0F" w:rsidP="005052C5">
            <w:r>
              <w:t>Ensure that all members of the team have further expanded on features and added them to JIRA.</w:t>
            </w:r>
          </w:p>
        </w:tc>
      </w:tr>
      <w:tr w:rsidR="0085168B" w:rsidRPr="00692553" w:rsidTr="005274C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EF3447">
            <w:pPr>
              <w:ind w:left="0"/>
            </w:pPr>
          </w:p>
        </w:tc>
      </w:tr>
      <w:tr w:rsidR="00C166AB" w:rsidRPr="00692553" w:rsidTr="005274C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274C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5274C4" w:rsidP="005052C5">
            <w:r>
              <w:t>All stories added to JIRA.</w:t>
            </w:r>
          </w:p>
        </w:tc>
      </w:tr>
      <w:tr w:rsidR="0085168B" w:rsidRPr="00692553" w:rsidTr="005274C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274C4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5274C4" w:rsidRPr="00692553" w:rsidTr="005274C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5274C4" w:rsidRDefault="005274C4" w:rsidP="005052C5"/>
        </w:tc>
        <w:tc>
          <w:tcPr>
            <w:tcW w:w="2706" w:type="dxa"/>
            <w:shd w:val="clear" w:color="auto" w:fill="auto"/>
            <w:vAlign w:val="center"/>
          </w:tcPr>
          <w:p w:rsidR="005274C4" w:rsidRDefault="005274C4" w:rsidP="005052C5"/>
        </w:tc>
        <w:tc>
          <w:tcPr>
            <w:tcW w:w="1467" w:type="dxa"/>
            <w:shd w:val="clear" w:color="auto" w:fill="auto"/>
            <w:vAlign w:val="center"/>
          </w:tcPr>
          <w:p w:rsidR="005274C4" w:rsidRDefault="005274C4" w:rsidP="005052C5"/>
        </w:tc>
      </w:tr>
    </w:tbl>
    <w:p w:rsidR="00D8181B" w:rsidRDefault="00D8181B"/>
    <w:bookmarkEnd w:id="2"/>
    <w:p w:rsidR="00BB5323" w:rsidRDefault="00BB5323" w:rsidP="0095411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274C4" w:rsidRPr="00954110" w:rsidTr="00D1242D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5274C4" w:rsidRPr="00954110" w:rsidRDefault="005274C4" w:rsidP="00D1242D">
            <w:pPr>
              <w:pStyle w:val="Heading4"/>
            </w:pPr>
            <w:r>
              <w:t>1hr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5274C4" w:rsidRPr="00954110" w:rsidRDefault="005274C4" w:rsidP="00D1242D">
            <w:pPr>
              <w:pStyle w:val="Heading4"/>
            </w:pPr>
            <w:r>
              <w:t>ref</w:t>
            </w:r>
            <w:bookmarkStart w:id="8" w:name="_GoBack"/>
            <w:bookmarkEnd w:id="8"/>
            <w:r>
              <w:t>ine &amp; Judge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5274C4" w:rsidRPr="00D8181B" w:rsidRDefault="005274C4" w:rsidP="00D1242D">
            <w:pPr>
              <w:pStyle w:val="Details"/>
            </w:pPr>
          </w:p>
        </w:tc>
      </w:tr>
    </w:tbl>
    <w:p w:rsidR="005274C4" w:rsidRDefault="005274C4" w:rsidP="005274C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5274C4" w:rsidRPr="00692553" w:rsidTr="00D1242D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274C4" w:rsidRPr="00692553" w:rsidRDefault="005274C4" w:rsidP="00D1242D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274C4" w:rsidRPr="00CE6342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5274C4" w:rsidRPr="00692553" w:rsidRDefault="005274C4" w:rsidP="00D1242D">
            <w:r>
              <w:t>All user stories are to be closely examined by all group members, reassigning their MOSCOW/story point values and removing/splitting them up if deemed necessary.</w:t>
            </w:r>
          </w:p>
        </w:tc>
      </w:tr>
      <w:tr w:rsidR="005274C4" w:rsidRPr="00692553" w:rsidTr="00D1242D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274C4" w:rsidRPr="00692553" w:rsidRDefault="005274C4" w:rsidP="00D1242D">
            <w:pPr>
              <w:ind w:left="0"/>
            </w:pPr>
          </w:p>
        </w:tc>
      </w:tr>
      <w:tr w:rsidR="005274C4" w:rsidRPr="00692553" w:rsidTr="00D1242D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274C4" w:rsidRPr="00692553" w:rsidRDefault="005274C4" w:rsidP="00D1242D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274C4" w:rsidRPr="00CE6342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5274C4" w:rsidRPr="00CE6342" w:rsidRDefault="005274C4" w:rsidP="00D1242D">
            <w:r>
              <w:t>A couple of stories were removed and all stories were given appropriate values.</w:t>
            </w:r>
          </w:p>
        </w:tc>
      </w:tr>
      <w:tr w:rsidR="005274C4" w:rsidRPr="00692553" w:rsidTr="00D1242D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274C4" w:rsidRPr="00692553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274C4" w:rsidRPr="00692553" w:rsidRDefault="005274C4" w:rsidP="00D1242D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274C4" w:rsidRPr="00692553" w:rsidRDefault="005274C4" w:rsidP="00D1242D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274C4" w:rsidRPr="00692553" w:rsidRDefault="005274C4" w:rsidP="00D1242D">
            <w:pPr>
              <w:pStyle w:val="Heading3"/>
            </w:pPr>
            <w:r>
              <w:t>Deadline</w:t>
            </w:r>
          </w:p>
        </w:tc>
      </w:tr>
      <w:tr w:rsidR="005274C4" w:rsidRPr="00692553" w:rsidTr="00D1242D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2726" w:type="dxa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1478" w:type="dxa"/>
            <w:shd w:val="clear" w:color="auto" w:fill="auto"/>
            <w:vAlign w:val="center"/>
          </w:tcPr>
          <w:p w:rsidR="005274C4" w:rsidRPr="00692553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2726" w:type="dxa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1478" w:type="dxa"/>
            <w:shd w:val="clear" w:color="auto" w:fill="auto"/>
            <w:vAlign w:val="center"/>
          </w:tcPr>
          <w:p w:rsidR="005274C4" w:rsidRPr="00692553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274C4" w:rsidRDefault="005274C4" w:rsidP="00D1242D"/>
        </w:tc>
        <w:tc>
          <w:tcPr>
            <w:tcW w:w="2726" w:type="dxa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1478" w:type="dxa"/>
            <w:shd w:val="clear" w:color="auto" w:fill="auto"/>
            <w:vAlign w:val="center"/>
          </w:tcPr>
          <w:p w:rsidR="005274C4" w:rsidRPr="00692553" w:rsidRDefault="005274C4" w:rsidP="00D1242D"/>
        </w:tc>
      </w:tr>
      <w:tr w:rsidR="005274C4" w:rsidRPr="00692553" w:rsidTr="00D1242D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274C4" w:rsidRDefault="005274C4" w:rsidP="00D1242D"/>
        </w:tc>
        <w:tc>
          <w:tcPr>
            <w:tcW w:w="2726" w:type="dxa"/>
            <w:shd w:val="clear" w:color="auto" w:fill="auto"/>
            <w:vAlign w:val="center"/>
          </w:tcPr>
          <w:p w:rsidR="005274C4" w:rsidRPr="00692553" w:rsidRDefault="005274C4" w:rsidP="00D1242D"/>
        </w:tc>
        <w:tc>
          <w:tcPr>
            <w:tcW w:w="1478" w:type="dxa"/>
            <w:shd w:val="clear" w:color="auto" w:fill="auto"/>
            <w:vAlign w:val="center"/>
          </w:tcPr>
          <w:p w:rsidR="005274C4" w:rsidRPr="00692553" w:rsidRDefault="005274C4" w:rsidP="00D1242D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47"/>
    <w:rsid w:val="000145A5"/>
    <w:rsid w:val="00043514"/>
    <w:rsid w:val="002138F0"/>
    <w:rsid w:val="00344FA0"/>
    <w:rsid w:val="003F62F2"/>
    <w:rsid w:val="00417272"/>
    <w:rsid w:val="00423E89"/>
    <w:rsid w:val="00456620"/>
    <w:rsid w:val="00495E0E"/>
    <w:rsid w:val="005052C5"/>
    <w:rsid w:val="005274C4"/>
    <w:rsid w:val="00531002"/>
    <w:rsid w:val="005616C2"/>
    <w:rsid w:val="005F2435"/>
    <w:rsid w:val="005F58B2"/>
    <w:rsid w:val="00645D0F"/>
    <w:rsid w:val="00692553"/>
    <w:rsid w:val="00694AE3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DA0EB8"/>
    <w:rsid w:val="00DE44D3"/>
    <w:rsid w:val="00E43BAB"/>
    <w:rsid w:val="00E4591C"/>
    <w:rsid w:val="00E60E43"/>
    <w:rsid w:val="00E71DBA"/>
    <w:rsid w:val="00EA2581"/>
    <w:rsid w:val="00E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EB439"/>
  <w15:docId w15:val="{7085CB58-A700-468D-B9D1-4C9334D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80BF60F3BC4880B57CFD800844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9EA69-CDDA-4769-9380-514789D3CDA9}"/>
      </w:docPartPr>
      <w:docPartBody>
        <w:p w:rsidR="00637831" w:rsidRDefault="00DC329B">
          <w:pPr>
            <w:pStyle w:val="5B80BF60F3BC4880B57CFD800844671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9B"/>
    <w:rsid w:val="003D32CD"/>
    <w:rsid w:val="00637831"/>
    <w:rsid w:val="00D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EBA0C8840B44EAAF9510DE23FD901B">
    <w:name w:val="F7EBA0C8840B44EAAF9510DE23FD901B"/>
  </w:style>
  <w:style w:type="paragraph" w:customStyle="1" w:styleId="5B80BF60F3BC4880B57CFD8008446710">
    <w:name w:val="5B80BF60F3BC4880B57CFD8008446710"/>
  </w:style>
  <w:style w:type="paragraph" w:customStyle="1" w:styleId="F3BF94E029F34F6683BDB8A1C2D386B0">
    <w:name w:val="F3BF94E029F34F6683BDB8A1C2D386B0"/>
  </w:style>
  <w:style w:type="paragraph" w:customStyle="1" w:styleId="7044419A292E46B49920FE1228EB9824">
    <w:name w:val="7044419A292E46B49920FE1228EB9824"/>
  </w:style>
  <w:style w:type="paragraph" w:customStyle="1" w:styleId="13F69005E7094D099EFC72EB85A41FDA">
    <w:name w:val="13F69005E7094D099EFC72EB85A41FDA"/>
  </w:style>
  <w:style w:type="paragraph" w:customStyle="1" w:styleId="D1F773AD12BE4083933396C46FA60AE5">
    <w:name w:val="D1F773AD12BE4083933396C46FA60AE5"/>
  </w:style>
  <w:style w:type="paragraph" w:customStyle="1" w:styleId="267116C1093541959299BD142FBD427C">
    <w:name w:val="267116C1093541959299BD142FBD427C"/>
  </w:style>
  <w:style w:type="paragraph" w:customStyle="1" w:styleId="40C2CC9BA9BD4CACA4CAFBB8FFA2A107">
    <w:name w:val="40C2CC9BA9BD4CACA4CAFBB8FFA2A107"/>
  </w:style>
  <w:style w:type="paragraph" w:customStyle="1" w:styleId="83D66600535D441192237AD79A5A1FB1">
    <w:name w:val="83D66600535D441192237AD79A5A1FB1"/>
  </w:style>
  <w:style w:type="paragraph" w:customStyle="1" w:styleId="ABBC483E04CF475EB8207B6F91E9A398">
    <w:name w:val="ABBC483E04CF475EB8207B6F91E9A398"/>
  </w:style>
  <w:style w:type="paragraph" w:customStyle="1" w:styleId="99B266FB6D4B47538192A5C5E26FDC85">
    <w:name w:val="99B266FB6D4B47538192A5C5E26FDC85"/>
  </w:style>
  <w:style w:type="paragraph" w:customStyle="1" w:styleId="FEB5AEEA8F38462FB2779FA00726BF01">
    <w:name w:val="FEB5AEEA8F38462FB2779FA00726BF01"/>
  </w:style>
  <w:style w:type="paragraph" w:customStyle="1" w:styleId="5BCC4F4AC33F44DDAE856B695DC8F7ED">
    <w:name w:val="5BCC4F4AC33F44DDAE856B695DC8F7ED"/>
  </w:style>
  <w:style w:type="paragraph" w:customStyle="1" w:styleId="FC566DED34A64E86AFCA53CE568FE4F1">
    <w:name w:val="FC566DED34A64E86AFCA53CE568FE4F1"/>
  </w:style>
  <w:style w:type="paragraph" w:customStyle="1" w:styleId="24B9079EF5EE40B68A48EFED29F9F9FC">
    <w:name w:val="24B9079EF5EE40B68A48EFED29F9F9FC"/>
  </w:style>
  <w:style w:type="paragraph" w:customStyle="1" w:styleId="0D34E8EDDA904555BD5F655A7BA50EB4">
    <w:name w:val="0D34E8EDDA904555BD5F655A7BA50EB4"/>
  </w:style>
  <w:style w:type="paragraph" w:customStyle="1" w:styleId="8CF48B42A0A94D8BB83B182A928AAD7E">
    <w:name w:val="8CF48B42A0A94D8BB83B182A928AAD7E"/>
  </w:style>
  <w:style w:type="paragraph" w:customStyle="1" w:styleId="6D72605019D944EEB6C7198DD5B2B978">
    <w:name w:val="6D72605019D944EEB6C7198DD5B2B978"/>
  </w:style>
  <w:style w:type="paragraph" w:customStyle="1" w:styleId="49527505D8804E88A8A3D48721CD292C">
    <w:name w:val="49527505D8804E88A8A3D48721CD2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9</cp:revision>
  <cp:lastPrinted>2004-01-21T19:22:00Z</cp:lastPrinted>
  <dcterms:created xsi:type="dcterms:W3CDTF">2017-08-13T01:16:00Z</dcterms:created>
  <dcterms:modified xsi:type="dcterms:W3CDTF">2017-08-13T01:57:00Z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