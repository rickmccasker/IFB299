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F01D41" w:rsidP="00954110">
      <w:pPr>
        <w:pStyle w:val="Title"/>
      </w:pPr>
      <w:r>
        <w:t>Wk</w:t>
      </w:r>
      <w:r w:rsidR="00EB1EFF">
        <w:t>12</w:t>
      </w:r>
      <w:r>
        <w:t>_M2</w:t>
      </w:r>
      <w:r>
        <w:tab/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10-1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EB1EFF" w:rsidP="00F01D41">
                <w:pPr>
                  <w:pStyle w:val="Details"/>
                </w:pPr>
                <w:r>
                  <w:t>October 17,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F01D41" w:rsidP="00F01D41">
            <w:pPr>
              <w:pStyle w:val="Details"/>
            </w:pPr>
            <w:r>
              <w:t>1pm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F01D41" w:rsidP="00F01D41">
            <w:pPr>
              <w:pStyle w:val="Details"/>
            </w:pPr>
            <w:r>
              <w:t>Discord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F01D41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F01D41" w:rsidP="005052C5">
            <w:r>
              <w:t>Team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Online through use of discord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Rick Mccasker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Rick, Chais, Owen, Andrew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F01D41" w:rsidP="00F01D41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1.5hrs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EB1EFF" w:rsidP="00F01D41">
            <w:pPr>
              <w:pStyle w:val="Heading4"/>
            </w:pPr>
            <w:r>
              <w:t>Assess release plan and redelegate</w:t>
            </w:r>
          </w:p>
        </w:tc>
        <w:sdt>
          <w:sdtPr>
            <w:alias w:val="Presenter"/>
            <w:tag w:val="Presenter"/>
            <w:id w:val="48425718"/>
            <w:placeholder>
              <w:docPart w:val="0C756A66FBF74AB39B21B1FB2874F05A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EB1EFF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EB1EFF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5168B" w:rsidRPr="00692553" w:rsidRDefault="00EB1EFF" w:rsidP="005052C5">
            <w:r>
              <w:t>Begin looking at finalizing most stories and looking towards testing a bit more</w:t>
            </w:r>
          </w:p>
        </w:tc>
      </w:tr>
      <w:tr w:rsidR="0085168B" w:rsidRPr="00692553" w:rsidTr="00EB1EFF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EB1EFF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F01D41" w:rsidRPr="00CE6342" w:rsidRDefault="00EB1EFF" w:rsidP="00F01D41">
            <w:r>
              <w:t>Tests are coming along well</w:t>
            </w:r>
          </w:p>
        </w:tc>
      </w:tr>
      <w:tr w:rsidR="00CB3760" w:rsidRPr="00692553" w:rsidTr="00EB1EFF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EB1EFF" w:rsidP="005052C5">
            <w:proofErr w:type="spellStart"/>
            <w:r>
              <w:t>Chais</w:t>
            </w:r>
            <w:proofErr w:type="spellEnd"/>
            <w:r>
              <w:t xml:space="preserve"> failed to deliver stories.</w:t>
            </w:r>
          </w:p>
        </w:tc>
      </w:tr>
      <w:tr w:rsidR="0085168B" w:rsidRPr="00692553" w:rsidTr="00EB1EFF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EB1EFF" w:rsidP="005052C5">
            <w:r>
              <w:t>Owen failed to deliver initial designs and final designs. Decided to fast track to final by using a rough simulation with client.</w:t>
            </w:r>
          </w:p>
        </w:tc>
      </w:tr>
      <w:tr w:rsidR="00E71DBA" w:rsidRPr="00692553" w:rsidTr="00EB1EFF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EB1EFF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EB1EFF" w:rsidP="005052C5">
            <w:r>
              <w:t>Continue testing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EB1EFF" w:rsidP="005052C5">
            <w:r>
              <w:t>Rick, Andrew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EB1EFF" w:rsidP="005052C5">
            <w:r>
              <w:t>23/10</w:t>
            </w:r>
          </w:p>
        </w:tc>
      </w:tr>
      <w:tr w:rsidR="00EB1EFF" w:rsidRPr="00692553" w:rsidTr="00EB1EFF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EB1EFF" w:rsidRDefault="00EB1EFF" w:rsidP="005052C5">
            <w:r>
              <w:t>Upload city map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EB1EFF" w:rsidRDefault="00EB1EFF" w:rsidP="005052C5">
            <w:r>
              <w:t>Rick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EB1EFF" w:rsidRPr="00692553" w:rsidRDefault="00EB1EFF" w:rsidP="005052C5">
            <w:r>
              <w:t>23/10</w:t>
            </w:r>
          </w:p>
        </w:tc>
      </w:tr>
      <w:tr w:rsidR="00EB1EFF" w:rsidRPr="00692553" w:rsidTr="00EB1EFF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EB1EFF" w:rsidRDefault="00EB1EFF" w:rsidP="005052C5">
            <w:r>
              <w:t>Delete page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EB1EFF" w:rsidRDefault="00EB1EFF" w:rsidP="005052C5">
            <w:r>
              <w:t>Rick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EB1EFF" w:rsidRPr="00692553" w:rsidRDefault="00EB1EFF" w:rsidP="005052C5">
            <w:r>
              <w:t>23/10</w:t>
            </w:r>
          </w:p>
        </w:tc>
      </w:tr>
      <w:tr w:rsidR="00EB1EFF" w:rsidRPr="00692553" w:rsidTr="00EB1EFF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EB1EFF" w:rsidRDefault="00EB1EFF" w:rsidP="005052C5">
            <w:r>
              <w:t>Add service type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EB1EFF" w:rsidRDefault="00EB1EFF" w:rsidP="005052C5">
            <w:r>
              <w:t>Rick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EB1EFF" w:rsidRDefault="00EB1EFF" w:rsidP="005052C5">
            <w:r>
              <w:t>23/10</w:t>
            </w:r>
          </w:p>
        </w:tc>
      </w:tr>
      <w:tr w:rsidR="00EB1EFF" w:rsidRPr="00692553" w:rsidTr="00EB1EFF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EB1EFF" w:rsidRDefault="00EB1EFF" w:rsidP="005052C5">
            <w:r>
              <w:t>Upload images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EB1EFF" w:rsidRDefault="00EB1EFF" w:rsidP="00EB1EFF">
            <w:pPr>
              <w:ind w:left="0"/>
            </w:pPr>
            <w:r>
              <w:t xml:space="preserve"> Rick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EB1EFF" w:rsidRDefault="00EB1EFF" w:rsidP="00EB1EFF">
            <w:pPr>
              <w:ind w:left="0"/>
            </w:pPr>
            <w:r>
              <w:t xml:space="preserve"> 23/10</w:t>
            </w:r>
          </w:p>
        </w:tc>
      </w:tr>
      <w:tr w:rsidR="00EB1EFF" w:rsidRPr="00692553" w:rsidTr="00EB1EFF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EB1EFF" w:rsidRPr="00692553" w:rsidRDefault="00EB1EFF" w:rsidP="00EB1EFF">
            <w:bookmarkStart w:id="8" w:name="_GoBack" w:colFirst="2" w:colLast="2"/>
            <w:r>
              <w:t>Sort results, advanced search, list all available results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EB1EFF" w:rsidRPr="00692553" w:rsidRDefault="00EB1EFF" w:rsidP="00EB1EFF">
            <w:proofErr w:type="spellStart"/>
            <w:r>
              <w:t>Chais</w:t>
            </w:r>
            <w:proofErr w:type="spellEnd"/>
          </w:p>
        </w:tc>
        <w:tc>
          <w:tcPr>
            <w:tcW w:w="1467" w:type="dxa"/>
            <w:shd w:val="clear" w:color="auto" w:fill="auto"/>
            <w:vAlign w:val="center"/>
          </w:tcPr>
          <w:p w:rsidR="00EB1EFF" w:rsidRPr="00692553" w:rsidRDefault="00EB1EFF" w:rsidP="00EB1EFF">
            <w:r>
              <w:t>23/10</w:t>
            </w:r>
          </w:p>
        </w:tc>
      </w:tr>
      <w:bookmarkEnd w:id="8"/>
      <w:tr w:rsidR="00EB1EFF" w:rsidRPr="00692553" w:rsidTr="00EB1EFF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EB1EFF" w:rsidRDefault="00EB1EFF" w:rsidP="00EB1EFF">
            <w:r>
              <w:t xml:space="preserve">Begin working on </w:t>
            </w:r>
            <w:proofErr w:type="spellStart"/>
            <w:r>
              <w:t>css</w:t>
            </w:r>
            <w:proofErr w:type="spellEnd"/>
          </w:p>
        </w:tc>
        <w:tc>
          <w:tcPr>
            <w:tcW w:w="2706" w:type="dxa"/>
            <w:shd w:val="clear" w:color="auto" w:fill="auto"/>
            <w:vAlign w:val="center"/>
          </w:tcPr>
          <w:p w:rsidR="00EB1EFF" w:rsidRDefault="00EB1EFF" w:rsidP="00EB1EFF">
            <w:r>
              <w:t>Owen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EB1EFF" w:rsidRDefault="00EB1EFF" w:rsidP="00EB1EFF">
            <w:r>
              <w:t>23/10</w:t>
            </w:r>
          </w:p>
        </w:tc>
      </w:tr>
      <w:tr w:rsidR="00EB1EFF" w:rsidRPr="00692553" w:rsidTr="00EB1EFF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EB1EFF" w:rsidRDefault="00EB1EFF" w:rsidP="00EB1EFF">
            <w:r>
              <w:t>Touchup sprint and release plan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EB1EFF" w:rsidRDefault="00EB1EFF" w:rsidP="00EB1EFF">
            <w:r>
              <w:t>Andrew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EB1EFF" w:rsidRDefault="00EB1EFF" w:rsidP="00EB1EFF">
            <w:pPr>
              <w:ind w:left="0"/>
            </w:pPr>
            <w:r>
              <w:t xml:space="preserve"> 23/10</w:t>
            </w:r>
          </w:p>
        </w:tc>
      </w:tr>
    </w:tbl>
    <w:p w:rsidR="00D8181B" w:rsidRDefault="00D8181B"/>
    <w:bookmarkEnd w:id="2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14FB"/>
    <w:rsid w:val="00692553"/>
    <w:rsid w:val="007554A1"/>
    <w:rsid w:val="007C174F"/>
    <w:rsid w:val="0083701B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B1EFF"/>
    <w:rsid w:val="00F0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47E4B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C48F7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0C756A66FBF74AB39B21B1FB2874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488-ABA2-4D1B-B749-5D887F0121AA}"/>
      </w:docPartPr>
      <w:docPartBody>
        <w:p w:rsidR="000C48F7" w:rsidRDefault="00EA2AED">
          <w:pPr>
            <w:pStyle w:val="0C756A66FBF74AB39B21B1FB2874F05A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0C48F7"/>
    <w:rsid w:val="003814C0"/>
    <w:rsid w:val="008E4E9F"/>
    <w:rsid w:val="00D56985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11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4</cp:revision>
  <cp:lastPrinted>2004-01-21T19:22:00Z</cp:lastPrinted>
  <dcterms:created xsi:type="dcterms:W3CDTF">2017-09-22T05:40:00Z</dcterms:created>
  <dcterms:modified xsi:type="dcterms:W3CDTF">2017-10-23T08:56:00Z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