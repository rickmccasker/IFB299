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F844BB" w:rsidP="00954110">
      <w:pPr>
        <w:pStyle w:val="Title"/>
      </w:pPr>
      <w:r>
        <w:t>Wk9_M1</w:t>
      </w:r>
      <w:bookmarkStart w:id="0" w:name="_GoBack"/>
      <w:bookmarkEnd w:id="0"/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9-1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83BE4" w:rsidP="00583BE4">
                <w:pPr>
                  <w:pStyle w:val="Details"/>
                </w:pPr>
                <w:r>
                  <w:t>September 19,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583BE4" w:rsidP="00583BE4">
            <w:pPr>
              <w:pStyle w:val="Details"/>
            </w:pPr>
            <w:r>
              <w:t>10am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583BE4" w:rsidP="00583BE4">
            <w:pPr>
              <w:pStyle w:val="Details"/>
            </w:pPr>
            <w:r>
              <w:t>GP 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83BE4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583BE4" w:rsidP="005052C5">
            <w:r>
              <w:t>Team</w:t>
            </w:r>
          </w:p>
        </w:tc>
      </w:tr>
      <w:tr w:rsidR="0085168B" w:rsidRPr="00692553" w:rsidTr="00583BE4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583BE4" w:rsidP="005052C5">
            <w:r>
              <w:t>In Person</w:t>
            </w:r>
          </w:p>
        </w:tc>
      </w:tr>
      <w:tr w:rsidR="0085168B" w:rsidRPr="00692553" w:rsidTr="00583BE4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583BE4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583BE4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583BE4" w:rsidP="005052C5">
            <w:r>
              <w:t>Rick, Chais,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583BE4" w:rsidP="00583BE4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  <w:r>
              <w:t>40mins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583BE4" w:rsidP="005F58B2">
            <w:pPr>
              <w:pStyle w:val="Heading4"/>
            </w:pPr>
            <w:r>
              <w:t>Demonstrate Sprint 1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83BE4" w:rsidP="005052C5">
            <w:r>
              <w:t>Development for sprint 1 is finalized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583BE4" w:rsidP="005052C5">
            <w:r>
              <w:t>Client team meets with development team to receive demonstration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583BE4" w:rsidP="005052C5">
            <w:r>
              <w:t>Sprint 1 wasn’t quite complete enough for a client to test, continued work on sprint 1 in order to finish as soon as possible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583BE4" w:rsidP="005052C5">
            <w:r>
              <w:t>User/Admin login, User Registration, User Search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583BE4" w:rsidP="005052C5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583BE4" w:rsidP="005052C5">
            <w:r>
              <w:t>20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583BE4" w:rsidP="005052C5">
            <w:r>
              <w:t>User/Admin Logout, Admin Registration, Add information page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583BE4" w:rsidP="005052C5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583BE4" w:rsidP="005052C5">
            <w:r>
              <w:t>20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583BE4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83BE4" w:rsidRPr="00692553" w:rsidRDefault="00583BE4" w:rsidP="005052C5">
            <w:r>
              <w:t>Contact information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583BE4" w:rsidRPr="00692553" w:rsidRDefault="00583BE4" w:rsidP="005052C5">
            <w:r>
              <w:t>Rick, Chais, Owen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583BE4" w:rsidRPr="00692553" w:rsidRDefault="00583BE4" w:rsidP="005052C5">
            <w:r>
              <w:t>20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583BE4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583BE4" w:rsidRPr="00692553" w:rsidRDefault="00583BE4" w:rsidP="005052C5">
            <w:r>
              <w:t>Feedback from client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583BE4" w:rsidRPr="00692553" w:rsidRDefault="00583BE4" w:rsidP="005052C5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583BE4" w:rsidRPr="00692553" w:rsidRDefault="00583BE4" w:rsidP="005052C5">
            <w:r>
              <w:t>20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83BE4" w:rsidP="00583BE4">
            <w:pPr>
              <w:pStyle w:val="Heading4"/>
            </w:pPr>
            <w:r>
              <w:t>30mins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83BE4" w:rsidP="00583BE4">
            <w:pPr>
              <w:pStyle w:val="Heading4"/>
            </w:pPr>
            <w:r>
              <w:t>Model a ERD/ORM/UML with smart city database</w:t>
            </w:r>
          </w:p>
        </w:tc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83BE4" w:rsidP="00344FA0">
            <w:r>
              <w:t>Discuss the database design of smart city project and draw the data model using ERD/ORM/UML.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583BE4" w:rsidP="00344FA0">
            <w:r>
              <w:t>Create the database with all the required tables and establish the relationships.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83BE4" w:rsidP="00344FA0">
            <w:r>
              <w:t xml:space="preserve">Began to use data from our smart city database to create a ERD model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583BE4" w:rsidP="00344FA0">
            <w:r>
              <w:t xml:space="preserve">complete model 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583BE4" w:rsidP="00344FA0">
            <w:r>
              <w:t>Chias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583BE4" w:rsidP="00344FA0">
            <w:r>
              <w:t>20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83BE4" w:rsidP="00583BE4">
            <w:pPr>
              <w:pStyle w:val="Heading4"/>
            </w:pPr>
            <w:r>
              <w:t>20mins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83BE4" w:rsidP="00583BE4">
            <w:pPr>
              <w:pStyle w:val="Heading4"/>
            </w:pPr>
            <w:r>
              <w:t xml:space="preserve">Start planning tasks for sprint 2 </w:t>
            </w:r>
          </w:p>
        </w:tc>
        <w:sdt>
          <w:sdtPr>
            <w:alias w:val="Presenter"/>
            <w:tag w:val="Presenter"/>
            <w:id w:val="48425753"/>
            <w:placeholder>
              <w:docPart w:val="677CA7FBA8584DE98B8F55C8D30888D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83BE4" w:rsidP="00344FA0">
            <w:r>
              <w:t xml:space="preserve">List tasks for sprint 2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583BE4" w:rsidP="00344FA0">
            <w:r>
              <w:t>Time estimates for sprint 2 using the knowledge on time estimation from sprint 1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583BE4" w:rsidP="00344FA0">
            <w:r>
              <w:t xml:space="preserve">Sprint 2 tasks completed and placed into burndown chart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583BE4" w:rsidP="00344FA0">
            <w:r>
              <w:t>Start development of sprint 2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583BE4" w:rsidP="00344FA0">
            <w:r>
              <w:t>Rick, Chais,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583BE4" w:rsidP="00344FA0">
            <w:r>
              <w:t>26</w:t>
            </w:r>
            <w:r w:rsidRPr="00583BE4">
              <w:rPr>
                <w:vertAlign w:val="superscript"/>
              </w:rPr>
              <w:t>th</w:t>
            </w:r>
            <w:r>
              <w:t xml:space="preserve"> - 9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bookmarkEnd w:id="3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83BE4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F8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0C48F7" w:rsidRDefault="00EA2AED">
          <w:pPr>
            <w:pStyle w:val="89202DA26FDD46498E14658AAB497C1F"/>
          </w:pPr>
          <w:r>
            <w:t>[Presenter]</w:t>
          </w:r>
        </w:p>
      </w:docPartBody>
    </w:docPart>
    <w:docPart>
      <w:docPartPr>
        <w:name w:val="677CA7FBA8584DE98B8F55C8D3088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98E9-6F9A-468E-9824-83B12509AD75}"/>
      </w:docPartPr>
      <w:docPartBody>
        <w:p w:rsidR="000C48F7" w:rsidRDefault="00EA2AED">
          <w:pPr>
            <w:pStyle w:val="677CA7FBA8584DE98B8F55C8D30888DD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7814D5"/>
    <w:rsid w:val="00C47869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4</cp:revision>
  <cp:lastPrinted>2004-01-21T19:22:00Z</cp:lastPrinted>
  <dcterms:created xsi:type="dcterms:W3CDTF">2017-09-22T05:40:00Z</dcterms:created>
  <dcterms:modified xsi:type="dcterms:W3CDTF">2017-09-22T07:57:00Z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