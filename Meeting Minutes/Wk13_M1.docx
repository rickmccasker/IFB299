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F01D41" w:rsidP="00954110">
      <w:pPr>
        <w:pStyle w:val="Title"/>
      </w:pPr>
      <w:r>
        <w:t>Wk</w:t>
      </w:r>
      <w:r w:rsidR="007D4293">
        <w:t>13</w:t>
      </w:r>
      <w:r>
        <w:t>_M</w:t>
      </w:r>
      <w:r w:rsidR="007D4293">
        <w:t>1</w:t>
      </w:r>
      <w:r>
        <w:tab/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date w:fullDate="2017-10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7D4293" w:rsidP="00F01D41">
                <w:pPr>
                  <w:pStyle w:val="Details"/>
                </w:pPr>
                <w:r>
                  <w:t>October 22,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F01D41" w:rsidP="00F01D41">
            <w:pPr>
              <w:pStyle w:val="Details"/>
            </w:pPr>
            <w:r>
              <w:t>1pm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F01D41" w:rsidP="00F01D41">
            <w:pPr>
              <w:pStyle w:val="Details"/>
            </w:pPr>
            <w:r>
              <w:t>Discord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F01D41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F01D41" w:rsidP="005052C5">
            <w:r>
              <w:t>Team</w:t>
            </w:r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>Online through use of discord</w:t>
            </w:r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>Rick Mccasker</w:t>
            </w:r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>Rick, Chais, Owen, Andrew</w:t>
            </w:r>
            <w:bookmarkStart w:id="0" w:name="_GoBack"/>
            <w:bookmarkEnd w:id="0"/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F01D41" w:rsidP="00F01D41">
            <w:pPr>
              <w:pStyle w:val="Heading4"/>
            </w:pPr>
            <w:bookmarkStart w:id="1" w:name="MinuteItems"/>
            <w:bookmarkStart w:id="2" w:name="MinuteTopic"/>
            <w:bookmarkStart w:id="3" w:name="MinuteTopicSection"/>
            <w:bookmarkEnd w:id="1"/>
            <w:bookmarkEnd w:id="2"/>
            <w:r>
              <w:t>1.5hrs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7D4293" w:rsidP="00F01D41">
            <w:pPr>
              <w:pStyle w:val="Heading4"/>
            </w:pPr>
            <w:r>
              <w:t>Finalization</w:t>
            </w:r>
          </w:p>
        </w:tc>
        <w:sdt>
          <w:sdtPr>
            <w:alias w:val="Presenter"/>
            <w:tag w:val="Presenter"/>
            <w:id w:val="48425718"/>
            <w:placeholder>
              <w:docPart w:val="0C756A66FBF74AB39B21B1FB2874F05A"/>
            </w:placeholder>
            <w:temporary/>
            <w:showingPlcHdr/>
          </w:sdtPr>
          <w:sdtEndPr/>
          <w:sdtContent>
            <w:tc>
              <w:tcPr>
                <w:tcW w:w="352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D8181B" w:rsidRDefault="005F58B2" w:rsidP="005F58B2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7D4293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7D4293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85168B" w:rsidRPr="00692553" w:rsidRDefault="007D4293" w:rsidP="005052C5">
            <w:r>
              <w:t>Finalize everything for submission</w:t>
            </w:r>
          </w:p>
        </w:tc>
      </w:tr>
      <w:tr w:rsidR="0085168B" w:rsidRPr="00692553" w:rsidTr="007D4293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7D4293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F01D41" w:rsidRPr="00CE6342" w:rsidRDefault="00F01D41" w:rsidP="00F01D41"/>
        </w:tc>
      </w:tr>
      <w:tr w:rsidR="00CB3760" w:rsidRPr="00692553" w:rsidTr="007D4293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7D4293" w:rsidP="005052C5">
            <w:proofErr w:type="spellStart"/>
            <w:r>
              <w:t>Severly</w:t>
            </w:r>
            <w:proofErr w:type="spellEnd"/>
            <w:r>
              <w:t xml:space="preserve"> behind on other works</w:t>
            </w:r>
          </w:p>
        </w:tc>
      </w:tr>
      <w:tr w:rsidR="0085168B" w:rsidRPr="00692553" w:rsidTr="007D4293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7D4293" w:rsidP="005052C5">
            <w:proofErr w:type="spellStart"/>
            <w:r>
              <w:t>Chais’s</w:t>
            </w:r>
            <w:proofErr w:type="spellEnd"/>
            <w:r>
              <w:t xml:space="preserve"> tasks were revoked due to inconsistency to reach deadlines. This will have a medium impact on the final release as stories were incomplete.</w:t>
            </w:r>
            <w:r>
              <w:br/>
            </w:r>
            <w:proofErr w:type="spellStart"/>
            <w:r>
              <w:t>Css</w:t>
            </w:r>
            <w:proofErr w:type="spellEnd"/>
            <w:r>
              <w:t xml:space="preserve"> stylings are not at a good point, likely this will have to be skipped.</w:t>
            </w:r>
            <w:r>
              <w:br/>
              <w:t xml:space="preserve">Some tests </w:t>
            </w:r>
            <w:proofErr w:type="gramStart"/>
            <w:r>
              <w:t>have to</w:t>
            </w:r>
            <w:proofErr w:type="gramEnd"/>
            <w:r>
              <w:t xml:space="preserve"> be reassessed due to difference in hosting (This is why the add service type didn’t appear till hosting)</w:t>
            </w:r>
          </w:p>
        </w:tc>
      </w:tr>
      <w:tr w:rsidR="00E71DBA" w:rsidRPr="00692553" w:rsidTr="007D4293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7D4293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7D4293" w:rsidP="005052C5">
            <w:r>
              <w:t>ER diagram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7D4293" w:rsidP="005052C5">
            <w:r>
              <w:t>Rick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7D4293" w:rsidP="005052C5">
            <w:r>
              <w:t>23/10</w:t>
            </w:r>
          </w:p>
        </w:tc>
      </w:tr>
      <w:tr w:rsidR="007D4293" w:rsidRPr="00692553" w:rsidTr="007D4293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7D4293" w:rsidRPr="00692553" w:rsidRDefault="007D4293" w:rsidP="007D4293">
            <w:r>
              <w:t>Fix upload city map due to hosting bug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7D4293" w:rsidRPr="00692553" w:rsidRDefault="007D4293" w:rsidP="007D4293">
            <w:r>
              <w:t>Rick</w:t>
            </w:r>
          </w:p>
        </w:tc>
        <w:tc>
          <w:tcPr>
            <w:tcW w:w="1467" w:type="dxa"/>
            <w:shd w:val="clear" w:color="auto" w:fill="auto"/>
          </w:tcPr>
          <w:p w:rsidR="007D4293" w:rsidRDefault="007D4293" w:rsidP="007D4293">
            <w:r w:rsidRPr="00EB79BA">
              <w:t>23/10</w:t>
            </w:r>
          </w:p>
        </w:tc>
      </w:tr>
      <w:tr w:rsidR="007D4293" w:rsidRPr="00692553" w:rsidTr="007D4293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7D4293" w:rsidRDefault="007D4293" w:rsidP="007D4293">
            <w:r>
              <w:t>Attempt to fix add service type due to hosting bug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7D4293" w:rsidRDefault="007D4293" w:rsidP="007D4293">
            <w:r>
              <w:t>Rick</w:t>
            </w:r>
          </w:p>
        </w:tc>
        <w:tc>
          <w:tcPr>
            <w:tcW w:w="1467" w:type="dxa"/>
            <w:shd w:val="clear" w:color="auto" w:fill="auto"/>
          </w:tcPr>
          <w:p w:rsidR="007D4293" w:rsidRDefault="007D4293" w:rsidP="007D4293">
            <w:r w:rsidRPr="00EB79BA">
              <w:t>23/10</w:t>
            </w:r>
          </w:p>
        </w:tc>
      </w:tr>
      <w:tr w:rsidR="007D4293" w:rsidRPr="00692553" w:rsidTr="00257D77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7D4293" w:rsidRDefault="007D4293" w:rsidP="007D4293">
            <w:r>
              <w:t>Touchup sprint release plan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7D4293" w:rsidRDefault="007D4293" w:rsidP="007D4293">
            <w:r>
              <w:t>Andrew</w:t>
            </w:r>
          </w:p>
        </w:tc>
        <w:tc>
          <w:tcPr>
            <w:tcW w:w="1467" w:type="dxa"/>
            <w:shd w:val="clear" w:color="auto" w:fill="auto"/>
          </w:tcPr>
          <w:p w:rsidR="007D4293" w:rsidRDefault="007D4293" w:rsidP="007D4293">
            <w:r w:rsidRPr="00954848">
              <w:t>23/10</w:t>
            </w:r>
          </w:p>
        </w:tc>
      </w:tr>
      <w:tr w:rsidR="007D4293" w:rsidRPr="00692553" w:rsidTr="00257D77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7D4293" w:rsidRDefault="007D4293" w:rsidP="007D4293">
            <w:r>
              <w:t>Squash bugs and prep for a final release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7D4293" w:rsidRDefault="007D4293" w:rsidP="007D4293">
            <w:r>
              <w:t>Rick</w:t>
            </w:r>
          </w:p>
        </w:tc>
        <w:tc>
          <w:tcPr>
            <w:tcW w:w="1467" w:type="dxa"/>
            <w:shd w:val="clear" w:color="auto" w:fill="auto"/>
          </w:tcPr>
          <w:p w:rsidR="007D4293" w:rsidRDefault="007D4293" w:rsidP="007D4293">
            <w:r w:rsidRPr="00954848">
              <w:t>23/10</w:t>
            </w:r>
          </w:p>
        </w:tc>
      </w:tr>
      <w:tr w:rsidR="007D4293" w:rsidRPr="00692553" w:rsidTr="00257D77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7D4293" w:rsidRDefault="007D4293" w:rsidP="007D4293">
            <w:r>
              <w:t>Finish testing and recording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7D4293" w:rsidRDefault="007D4293" w:rsidP="007D4293">
            <w:r>
              <w:t>Andrew</w:t>
            </w:r>
          </w:p>
        </w:tc>
        <w:tc>
          <w:tcPr>
            <w:tcW w:w="1467" w:type="dxa"/>
            <w:shd w:val="clear" w:color="auto" w:fill="auto"/>
          </w:tcPr>
          <w:p w:rsidR="007D4293" w:rsidRDefault="007D4293" w:rsidP="007D4293">
            <w:r w:rsidRPr="00954848">
              <w:t>23/10</w:t>
            </w:r>
          </w:p>
        </w:tc>
      </w:tr>
      <w:tr w:rsidR="007D4293" w:rsidRPr="00692553" w:rsidTr="00257D77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7D4293" w:rsidRDefault="007D4293" w:rsidP="007D4293">
            <w:r>
              <w:t xml:space="preserve">Finish </w:t>
            </w:r>
            <w:proofErr w:type="spellStart"/>
            <w:r>
              <w:t>css</w:t>
            </w:r>
            <w:proofErr w:type="spellEnd"/>
          </w:p>
        </w:tc>
        <w:tc>
          <w:tcPr>
            <w:tcW w:w="2706" w:type="dxa"/>
            <w:shd w:val="clear" w:color="auto" w:fill="auto"/>
            <w:vAlign w:val="center"/>
          </w:tcPr>
          <w:p w:rsidR="007D4293" w:rsidRDefault="007D4293" w:rsidP="007D4293">
            <w:r>
              <w:t>Owen</w:t>
            </w:r>
          </w:p>
        </w:tc>
        <w:tc>
          <w:tcPr>
            <w:tcW w:w="1467" w:type="dxa"/>
            <w:shd w:val="clear" w:color="auto" w:fill="auto"/>
          </w:tcPr>
          <w:p w:rsidR="007D4293" w:rsidRPr="00954848" w:rsidRDefault="007D4293" w:rsidP="007D4293">
            <w:r>
              <w:t>23/10</w:t>
            </w:r>
          </w:p>
        </w:tc>
      </w:tr>
    </w:tbl>
    <w:p w:rsidR="00D8181B" w:rsidRDefault="00D8181B"/>
    <w:bookmarkEnd w:id="3"/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43514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14FB"/>
    <w:rsid w:val="00692553"/>
    <w:rsid w:val="007554A1"/>
    <w:rsid w:val="007C174F"/>
    <w:rsid w:val="007D4293"/>
    <w:rsid w:val="0083701B"/>
    <w:rsid w:val="0085168B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F0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34375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0C48F7" w:rsidRDefault="00EA2AED">
          <w:pPr>
            <w:pStyle w:val="C154883D3E06413F84F794C62934CD1D"/>
          </w:pPr>
          <w:r>
            <w:t>[Click to Select Date]</w:t>
          </w:r>
        </w:p>
      </w:docPartBody>
    </w:docPart>
    <w:docPart>
      <w:docPartPr>
        <w:name w:val="0C756A66FBF74AB39B21B1FB2874F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5488-ABA2-4D1B-B749-5D887F0121AA}"/>
      </w:docPartPr>
      <w:docPartBody>
        <w:p w:rsidR="000C48F7" w:rsidRDefault="00EA2AED">
          <w:pPr>
            <w:pStyle w:val="0C756A66FBF74AB39B21B1FB2874F05A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0C48F7"/>
    <w:rsid w:val="003814C0"/>
    <w:rsid w:val="00D23742"/>
    <w:rsid w:val="00D56985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11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Rick Mccasker</cp:lastModifiedBy>
  <cp:revision>4</cp:revision>
  <cp:lastPrinted>2004-01-21T19:22:00Z</cp:lastPrinted>
  <dcterms:created xsi:type="dcterms:W3CDTF">2017-09-22T05:40:00Z</dcterms:created>
  <dcterms:modified xsi:type="dcterms:W3CDTF">2017-10-23T09:04:00Z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