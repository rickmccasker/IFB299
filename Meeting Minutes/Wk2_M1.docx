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EF3447" w:rsidP="00954110">
      <w:pPr>
        <w:pStyle w:val="Title"/>
      </w:pPr>
      <w:r>
        <w:t xml:space="preserve">IFB299 – Week </w:t>
      </w:r>
      <w:r w:rsidR="002F2BB3">
        <w:t>2</w:t>
      </w:r>
      <w:r w:rsidR="00C007C0">
        <w:t xml:space="preserve"> – Meeting 1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B80BF60F3BC4880B57CFD8008446710"/>
            </w:placeholder>
            <w:date w:fullDate="2017-08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F730BB" w:rsidP="005F58B2">
                <w:pPr>
                  <w:pStyle w:val="Details"/>
                </w:pPr>
                <w:r>
                  <w:t>August 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F3447" w:rsidP="005F58B2">
            <w:pPr>
              <w:pStyle w:val="Details"/>
            </w:pPr>
            <w:r>
              <w:t>10:00 AM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F3447" w:rsidP="005F58B2">
            <w:pPr>
              <w:pStyle w:val="Details"/>
            </w:pPr>
            <w:r>
              <w:t>GP Q-218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3F62F2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EF3447" w:rsidP="005052C5">
            <w:r>
              <w:t>Group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EF3447">
            <w:pPr>
              <w:ind w:left="0"/>
            </w:pPr>
            <w:r>
              <w:t xml:space="preserve"> </w:t>
            </w:r>
            <w:r w:rsidR="002F2BB3">
              <w:t xml:space="preserve"> </w:t>
            </w:r>
            <w:r>
              <w:t>In-Person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5052C5">
            <w:r>
              <w:t>Rick Mccasker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5052C5">
            <w:r>
              <w:t>Andrew, Owen, Chais, Rick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0162D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0162D" w:rsidP="005F58B2">
            <w:pPr>
              <w:pStyle w:val="Heading4"/>
            </w:pPr>
            <w:r>
              <w:t>REcap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53464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953464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692553" w:rsidRDefault="0080162D" w:rsidP="005052C5">
            <w:r>
              <w:t>Ensure that all team members have completed their deadlines.</w:t>
            </w:r>
          </w:p>
        </w:tc>
      </w:tr>
      <w:tr w:rsidR="0085168B" w:rsidRPr="00692553" w:rsidTr="00953464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0162D" w:rsidP="00EF3447">
            <w:pPr>
              <w:ind w:left="0"/>
            </w:pPr>
            <w:r>
              <w:t xml:space="preserve">  Re-assign roles</w:t>
            </w:r>
            <w:r w:rsidR="00EF3447">
              <w:t>.</w:t>
            </w:r>
          </w:p>
        </w:tc>
      </w:tr>
      <w:tr w:rsidR="00C166AB" w:rsidRPr="00692553" w:rsidTr="00953464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953464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80162D" w:rsidP="005052C5">
            <w:r>
              <w:t>Client role reassigned to Andrew. Group files must be resent to tutor as there has been a change</w:t>
            </w:r>
          </w:p>
        </w:tc>
      </w:tr>
      <w:tr w:rsidR="0085168B" w:rsidRPr="00692553" w:rsidTr="00953464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751987" w:rsidP="005052C5">
            <w:r>
              <w:t>Currently no client features and developer side features are lacking.</w:t>
            </w:r>
          </w:p>
        </w:tc>
      </w:tr>
      <w:tr w:rsidR="00E71DBA" w:rsidRPr="00692553" w:rsidTr="00953464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5346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953464" w:rsidP="005052C5">
            <w:r>
              <w:t>Develop a full understanding of the client brief.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953464" w:rsidP="005052C5">
            <w:r>
              <w:t>Andrew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A13254" w:rsidP="005052C5">
            <w:r>
              <w:t>AUGUST 5</w:t>
            </w:r>
          </w:p>
        </w:tc>
      </w:tr>
      <w:tr w:rsidR="0085168B" w:rsidRPr="00692553" w:rsidTr="0095346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953464" w:rsidP="005052C5">
            <w:r>
              <w:t>Re-Create and resend team agreement and team docos.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953464" w:rsidP="005052C5">
            <w:r>
              <w:t>Rick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A13254" w:rsidP="005052C5">
            <w:r>
              <w:t>AUGUST 5</w:t>
            </w:r>
          </w:p>
        </w:tc>
      </w:tr>
      <w:tr w:rsidR="00A13254" w:rsidRPr="00692553" w:rsidTr="0095346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A13254" w:rsidRDefault="00A13254" w:rsidP="005052C5">
            <w:r>
              <w:t>Expand on number of developer features.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A13254" w:rsidRDefault="00A13254" w:rsidP="005052C5">
            <w:r>
              <w:t>Rick, Chais, Owen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A13254" w:rsidRDefault="00A13254" w:rsidP="005052C5">
            <w:r>
              <w:t>AUGUST 7</w:t>
            </w:r>
          </w:p>
        </w:tc>
      </w:tr>
      <w:tr w:rsidR="00A13254" w:rsidRPr="00692553" w:rsidTr="0095346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A13254" w:rsidRDefault="00A13254" w:rsidP="005052C5">
            <w:r>
              <w:t>Expand on number of client features.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A13254" w:rsidRDefault="00A13254" w:rsidP="005052C5">
            <w:r>
              <w:t>Andrew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A13254" w:rsidRDefault="00A13254" w:rsidP="005052C5">
            <w:r>
              <w:t>AUGUST 7</w:t>
            </w:r>
          </w:p>
        </w:tc>
      </w:tr>
    </w:tbl>
    <w:p w:rsidR="00D8181B" w:rsidRDefault="00D8181B"/>
    <w:p w:rsidR="0080162D" w:rsidRDefault="0080162D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0162D" w:rsidRPr="00954110" w:rsidTr="005B2AF0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0162D" w:rsidRPr="00954110" w:rsidRDefault="00120687" w:rsidP="005B2AF0">
            <w:pPr>
              <w:pStyle w:val="Heading4"/>
            </w:pPr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0162D" w:rsidRPr="00954110" w:rsidRDefault="00906EB7" w:rsidP="005B2AF0">
            <w:pPr>
              <w:pStyle w:val="Heading4"/>
            </w:pPr>
            <w:r>
              <w:t>features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0162D" w:rsidRPr="00D8181B" w:rsidRDefault="0080162D" w:rsidP="005B2AF0">
            <w:pPr>
              <w:pStyle w:val="Details"/>
            </w:pPr>
          </w:p>
        </w:tc>
      </w:tr>
    </w:tbl>
    <w:p w:rsidR="0080162D" w:rsidRDefault="0080162D" w:rsidP="0080162D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80162D" w:rsidRPr="00692553" w:rsidTr="00027B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0162D" w:rsidRPr="00692553" w:rsidRDefault="0080162D" w:rsidP="005B2AF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0162D" w:rsidRPr="00CE6342" w:rsidRDefault="0080162D" w:rsidP="005B2AF0"/>
        </w:tc>
      </w:tr>
      <w:tr w:rsidR="0080162D" w:rsidRPr="00692553" w:rsidTr="00027BC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0162D" w:rsidRPr="00692553" w:rsidRDefault="00112C08" w:rsidP="005B2AF0">
            <w:r>
              <w:t xml:space="preserve"> Ensure that all team members have a good understanding of what features are desirable</w:t>
            </w:r>
            <w:r w:rsidR="00027BCA">
              <w:t xml:space="preserve"> and are capable of writing acceptance criteria for them.</w:t>
            </w:r>
          </w:p>
        </w:tc>
      </w:tr>
      <w:tr w:rsidR="0080162D" w:rsidRPr="00692553" w:rsidTr="00027BC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0162D" w:rsidRPr="00692553" w:rsidRDefault="0080162D" w:rsidP="005B2AF0">
            <w:pPr>
              <w:ind w:left="0"/>
            </w:pPr>
            <w:r>
              <w:t xml:space="preserve">  </w:t>
            </w:r>
            <w:r w:rsidR="00112C08">
              <w:t xml:space="preserve"> </w:t>
            </w:r>
          </w:p>
        </w:tc>
      </w:tr>
      <w:tr w:rsidR="0080162D" w:rsidRPr="00692553" w:rsidTr="00027B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0162D" w:rsidRPr="00692553" w:rsidRDefault="0080162D" w:rsidP="005B2AF0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0162D" w:rsidRPr="00CE6342" w:rsidRDefault="0080162D" w:rsidP="005B2AF0"/>
        </w:tc>
      </w:tr>
      <w:tr w:rsidR="0080162D" w:rsidRPr="00692553" w:rsidTr="00027BC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0162D" w:rsidRPr="00CE6342" w:rsidRDefault="0080162D" w:rsidP="005B2AF0">
            <w:r>
              <w:t>All expectations met.</w:t>
            </w:r>
          </w:p>
        </w:tc>
      </w:tr>
      <w:tr w:rsidR="0080162D" w:rsidRPr="00692553" w:rsidTr="00027BC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0162D" w:rsidRPr="00692553" w:rsidRDefault="0080162D" w:rsidP="005B2AF0"/>
        </w:tc>
      </w:tr>
      <w:tr w:rsidR="0080162D" w:rsidRPr="00692553" w:rsidTr="00027BCA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0162D" w:rsidRPr="00692553" w:rsidRDefault="0080162D" w:rsidP="005B2AF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0162D" w:rsidRPr="00692553" w:rsidRDefault="0080162D" w:rsidP="005B2AF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0162D" w:rsidRPr="00692553" w:rsidRDefault="0080162D" w:rsidP="005B2AF0">
            <w:pPr>
              <w:pStyle w:val="Heading3"/>
            </w:pPr>
            <w:r>
              <w:t>Deadline</w:t>
            </w:r>
          </w:p>
        </w:tc>
      </w:tr>
      <w:tr w:rsidR="0080162D" w:rsidRPr="00692553" w:rsidTr="00027BC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0162D" w:rsidRPr="00692553" w:rsidRDefault="00027BCA" w:rsidP="005B2AF0">
            <w:r>
              <w:t>Feature acceptance criteria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0162D" w:rsidRPr="00692553" w:rsidRDefault="0080162D" w:rsidP="005B2AF0">
            <w:r>
              <w:t>Rick</w:t>
            </w:r>
            <w:r w:rsidR="00027BCA">
              <w:t>, Chais, Owen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0162D" w:rsidRPr="00692553" w:rsidRDefault="00027BCA" w:rsidP="005B2AF0">
            <w:r>
              <w:t>AUGUST 7</w:t>
            </w:r>
            <w:bookmarkStart w:id="8" w:name="_GoBack"/>
            <w:bookmarkEnd w:id="8"/>
          </w:p>
        </w:tc>
      </w:tr>
    </w:tbl>
    <w:p w:rsidR="0080162D" w:rsidRDefault="0080162D"/>
    <w:p w:rsidR="0080162D" w:rsidRDefault="0080162D"/>
    <w:bookmarkEnd w:id="2"/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641D0A" w:rsidRPr="00692553" w:rsidTr="00027BCA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641D0A" w:rsidRPr="00692553" w:rsidRDefault="00641D0A" w:rsidP="005B2AF0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641D0A" w:rsidRPr="00692553" w:rsidRDefault="00641D0A" w:rsidP="005B2AF0">
            <w:r>
              <w:t>Daniel has changed tutorials and has therefore left the group.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47"/>
    <w:rsid w:val="000145A5"/>
    <w:rsid w:val="00027BCA"/>
    <w:rsid w:val="00043514"/>
    <w:rsid w:val="00112C08"/>
    <w:rsid w:val="00120687"/>
    <w:rsid w:val="002138F0"/>
    <w:rsid w:val="002F2BB3"/>
    <w:rsid w:val="00344FA0"/>
    <w:rsid w:val="003F62F2"/>
    <w:rsid w:val="00417272"/>
    <w:rsid w:val="00423E89"/>
    <w:rsid w:val="00456620"/>
    <w:rsid w:val="00495E0E"/>
    <w:rsid w:val="005052C5"/>
    <w:rsid w:val="00531002"/>
    <w:rsid w:val="005F58B2"/>
    <w:rsid w:val="00641D0A"/>
    <w:rsid w:val="00692553"/>
    <w:rsid w:val="00694AE3"/>
    <w:rsid w:val="00751987"/>
    <w:rsid w:val="007554A1"/>
    <w:rsid w:val="007C174F"/>
    <w:rsid w:val="0080162D"/>
    <w:rsid w:val="0085168B"/>
    <w:rsid w:val="008B2336"/>
    <w:rsid w:val="008F49C0"/>
    <w:rsid w:val="00906EB7"/>
    <w:rsid w:val="00953464"/>
    <w:rsid w:val="00954110"/>
    <w:rsid w:val="00987202"/>
    <w:rsid w:val="00A13254"/>
    <w:rsid w:val="00AE3851"/>
    <w:rsid w:val="00B84015"/>
    <w:rsid w:val="00BB5323"/>
    <w:rsid w:val="00BF65DF"/>
    <w:rsid w:val="00C007C0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F3447"/>
    <w:rsid w:val="00F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6E0ED"/>
  <w15:docId w15:val="{7085CB58-A700-468D-B9D1-4C9334D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80BF60F3BC4880B57CFD8008446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9EA69-CDDA-4769-9380-514789D3CDA9}"/>
      </w:docPartPr>
      <w:docPartBody>
        <w:p w:rsidR="00B4620F" w:rsidRDefault="00DC329B">
          <w:pPr>
            <w:pStyle w:val="5B80BF60F3BC4880B57CFD800844671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9B"/>
    <w:rsid w:val="00B4620F"/>
    <w:rsid w:val="00DC329B"/>
    <w:rsid w:val="00F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EBA0C8840B44EAAF9510DE23FD901B">
    <w:name w:val="F7EBA0C8840B44EAAF9510DE23FD901B"/>
  </w:style>
  <w:style w:type="paragraph" w:customStyle="1" w:styleId="5B80BF60F3BC4880B57CFD8008446710">
    <w:name w:val="5B80BF60F3BC4880B57CFD8008446710"/>
  </w:style>
  <w:style w:type="paragraph" w:customStyle="1" w:styleId="F3BF94E029F34F6683BDB8A1C2D386B0">
    <w:name w:val="F3BF94E029F34F6683BDB8A1C2D386B0"/>
  </w:style>
  <w:style w:type="paragraph" w:customStyle="1" w:styleId="7044419A292E46B49920FE1228EB9824">
    <w:name w:val="7044419A292E46B49920FE1228EB9824"/>
  </w:style>
  <w:style w:type="paragraph" w:customStyle="1" w:styleId="13F69005E7094D099EFC72EB85A41FDA">
    <w:name w:val="13F69005E7094D099EFC72EB85A41FDA"/>
  </w:style>
  <w:style w:type="paragraph" w:customStyle="1" w:styleId="D1F773AD12BE4083933396C46FA60AE5">
    <w:name w:val="D1F773AD12BE4083933396C46FA60AE5"/>
  </w:style>
  <w:style w:type="paragraph" w:customStyle="1" w:styleId="267116C1093541959299BD142FBD427C">
    <w:name w:val="267116C1093541959299BD142FBD427C"/>
  </w:style>
  <w:style w:type="paragraph" w:customStyle="1" w:styleId="40C2CC9BA9BD4CACA4CAFBB8FFA2A107">
    <w:name w:val="40C2CC9BA9BD4CACA4CAFBB8FFA2A107"/>
  </w:style>
  <w:style w:type="paragraph" w:customStyle="1" w:styleId="83D66600535D441192237AD79A5A1FB1">
    <w:name w:val="83D66600535D441192237AD79A5A1FB1"/>
  </w:style>
  <w:style w:type="paragraph" w:customStyle="1" w:styleId="ABBC483E04CF475EB8207B6F91E9A398">
    <w:name w:val="ABBC483E04CF475EB8207B6F91E9A398"/>
  </w:style>
  <w:style w:type="paragraph" w:customStyle="1" w:styleId="99B266FB6D4B47538192A5C5E26FDC85">
    <w:name w:val="99B266FB6D4B47538192A5C5E26FDC85"/>
  </w:style>
  <w:style w:type="paragraph" w:customStyle="1" w:styleId="FEB5AEEA8F38462FB2779FA00726BF01">
    <w:name w:val="FEB5AEEA8F38462FB2779FA00726BF01"/>
  </w:style>
  <w:style w:type="paragraph" w:customStyle="1" w:styleId="5BCC4F4AC33F44DDAE856B695DC8F7ED">
    <w:name w:val="5BCC4F4AC33F44DDAE856B695DC8F7ED"/>
  </w:style>
  <w:style w:type="paragraph" w:customStyle="1" w:styleId="FC566DED34A64E86AFCA53CE568FE4F1">
    <w:name w:val="FC566DED34A64E86AFCA53CE568FE4F1"/>
  </w:style>
  <w:style w:type="paragraph" w:customStyle="1" w:styleId="24B9079EF5EE40B68A48EFED29F9F9FC">
    <w:name w:val="24B9079EF5EE40B68A48EFED29F9F9FC"/>
  </w:style>
  <w:style w:type="paragraph" w:customStyle="1" w:styleId="0D34E8EDDA904555BD5F655A7BA50EB4">
    <w:name w:val="0D34E8EDDA904555BD5F655A7BA50EB4"/>
  </w:style>
  <w:style w:type="paragraph" w:customStyle="1" w:styleId="8CF48B42A0A94D8BB83B182A928AAD7E">
    <w:name w:val="8CF48B42A0A94D8BB83B182A928AAD7E"/>
  </w:style>
  <w:style w:type="paragraph" w:customStyle="1" w:styleId="6D72605019D944EEB6C7198DD5B2B978">
    <w:name w:val="6D72605019D944EEB6C7198DD5B2B978"/>
  </w:style>
  <w:style w:type="paragraph" w:customStyle="1" w:styleId="49527505D8804E88A8A3D48721CD292C">
    <w:name w:val="49527505D8804E88A8A3D48721CD2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25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13</cp:revision>
  <cp:lastPrinted>2004-01-21T19:22:00Z</cp:lastPrinted>
  <dcterms:created xsi:type="dcterms:W3CDTF">2017-08-13T01:16:00Z</dcterms:created>
  <dcterms:modified xsi:type="dcterms:W3CDTF">2017-08-13T01:45:00Z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