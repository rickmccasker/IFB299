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4E73BC" w:rsidP="00954110">
      <w:pPr>
        <w:pStyle w:val="Title"/>
      </w:pPr>
      <w:r>
        <w:t>Wk7_M2</w:t>
      </w:r>
      <w:bookmarkStart w:id="0" w:name="_GoBack"/>
      <w:bookmarkEnd w:id="0"/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09-0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4E73BC" w:rsidP="004E73BC">
                <w:pPr>
                  <w:pStyle w:val="Details"/>
                </w:pPr>
                <w:r>
                  <w:t>September 6,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4E73BC" w:rsidP="004E73BC">
            <w:pPr>
              <w:pStyle w:val="Details"/>
            </w:pPr>
            <w:r>
              <w:t>3:30pm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4E73BC" w:rsidP="004E73BC">
            <w:pPr>
              <w:pStyle w:val="Details"/>
            </w:pPr>
            <w:r>
              <w:t>Discord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4E73BC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4E73BC" w:rsidP="005052C5">
            <w:r>
              <w:t>Team</w:t>
            </w:r>
          </w:p>
        </w:tc>
      </w:tr>
      <w:tr w:rsidR="0085168B" w:rsidRPr="00692553" w:rsidTr="004E73B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E73BC" w:rsidP="005052C5">
            <w:r>
              <w:t>Online through use of Discord</w:t>
            </w:r>
          </w:p>
        </w:tc>
      </w:tr>
      <w:tr w:rsidR="0085168B" w:rsidRPr="00692553" w:rsidTr="004E73B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E73BC" w:rsidP="005052C5">
            <w:r>
              <w:t xml:space="preserve">Rick </w:t>
            </w:r>
            <w:proofErr w:type="spellStart"/>
            <w:r>
              <w:t>Mccasker</w:t>
            </w:r>
            <w:proofErr w:type="spellEnd"/>
          </w:p>
        </w:tc>
      </w:tr>
      <w:tr w:rsidR="0085168B" w:rsidRPr="00692553" w:rsidTr="004E73B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E73BC" w:rsidP="005052C5">
            <w:r>
              <w:t xml:space="preserve">Rick, </w:t>
            </w:r>
            <w:proofErr w:type="spellStart"/>
            <w:r>
              <w:t>Chais</w:t>
            </w:r>
            <w:proofErr w:type="spellEnd"/>
            <w:r>
              <w:t>, Owen, Andrew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4E73BC" w:rsidP="004E73BC">
            <w:pPr>
              <w:pStyle w:val="Heading4"/>
            </w:pPr>
            <w:bookmarkStart w:id="1" w:name="MinuteTopicSection"/>
            <w:bookmarkStart w:id="2" w:name="MinuteItems"/>
            <w:bookmarkStart w:id="3" w:name="MinuteTopic"/>
            <w:bookmarkEnd w:id="2"/>
            <w:bookmarkEnd w:id="3"/>
            <w:r>
              <w:t>1.5HRs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4E73BC" w:rsidP="004E73BC">
            <w:pPr>
              <w:pStyle w:val="Heading4"/>
            </w:pPr>
            <w:r>
              <w:t>Finalization of UI</w:t>
            </w:r>
          </w:p>
        </w:tc>
        <w:sdt>
          <w:sdtPr>
            <w:alias w:val="Presenter"/>
            <w:tag w:val="Presenter"/>
            <w:id w:val="48425718"/>
            <w:placeholder>
              <w:docPart w:val="0C756A66FBF74AB39B21B1FB2874F05A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4E73BC" w:rsidP="005052C5">
            <w:r>
              <w:t>Finalize the UI designs required for Smart City Project Sprint 1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4E73BC" w:rsidP="005052C5">
            <w:r>
              <w:t>Include</w:t>
            </w:r>
            <w:r>
              <w:t xml:space="preserve"> actual UI implementation of the project and mock-up screens for the user stories that have not yet implemented in Sprint 1.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4E73BC" w:rsidP="004E73BC">
            <w:pPr>
              <w:ind w:left="0"/>
            </w:pPr>
            <w:r>
              <w:t xml:space="preserve"> Continued work on UI and mockups </w:t>
            </w:r>
          </w:p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4E73BC" w:rsidP="005052C5">
            <w:r>
              <w:t>User/Admin login, User Registration, User Search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4E73BC" w:rsidP="005052C5">
            <w:r>
              <w:t xml:space="preserve">Rick, </w:t>
            </w:r>
            <w:proofErr w:type="spellStart"/>
            <w:r>
              <w:t>Chais</w:t>
            </w:r>
            <w:proofErr w:type="spellEnd"/>
            <w:r>
              <w:t>, 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4E73BC" w:rsidP="005052C5">
            <w:r>
              <w:t>12</w:t>
            </w:r>
            <w:r w:rsidRPr="004E73BC">
              <w:rPr>
                <w:vertAlign w:val="superscript"/>
              </w:rPr>
              <w:t>th</w:t>
            </w:r>
            <w:r>
              <w:t xml:space="preserve"> – 9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4E73BC" w:rsidP="005052C5">
            <w:r>
              <w:t>Complete Mock-up UI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4E73BC" w:rsidP="005052C5">
            <w:r>
              <w:t xml:space="preserve">Owen, Andrew 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4E73BC" w:rsidP="005052C5">
            <w:r>
              <w:t>12</w:t>
            </w:r>
            <w:r w:rsidRPr="004E73BC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</w:tbl>
    <w:p w:rsidR="00D8181B" w:rsidRDefault="00D8181B"/>
    <w:bookmarkEnd w:id="1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43514"/>
    <w:rsid w:val="002138F0"/>
    <w:rsid w:val="00344FA0"/>
    <w:rsid w:val="00417272"/>
    <w:rsid w:val="00423E89"/>
    <w:rsid w:val="00456620"/>
    <w:rsid w:val="00495E0E"/>
    <w:rsid w:val="004E73BC"/>
    <w:rsid w:val="005052C5"/>
    <w:rsid w:val="00531002"/>
    <w:rsid w:val="005F58B2"/>
    <w:rsid w:val="006914FB"/>
    <w:rsid w:val="00692553"/>
    <w:rsid w:val="007554A1"/>
    <w:rsid w:val="007C174F"/>
    <w:rsid w:val="0083701B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0C48F7" w:rsidRDefault="00EA2AED">
          <w:pPr>
            <w:pStyle w:val="C154883D3E06413F84F794C62934CD1D"/>
          </w:pPr>
          <w:r>
            <w:t>[Click to Select Date]</w:t>
          </w:r>
        </w:p>
      </w:docPartBody>
    </w:docPart>
    <w:docPart>
      <w:docPartPr>
        <w:name w:val="0C756A66FBF74AB39B21B1FB2874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5488-ABA2-4D1B-B749-5D887F0121AA}"/>
      </w:docPartPr>
      <w:docPartBody>
        <w:p w:rsidR="000C48F7" w:rsidRDefault="00EA2AED">
          <w:pPr>
            <w:pStyle w:val="0C756A66FBF74AB39B21B1FB2874F05A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0C48F7"/>
    <w:rsid w:val="003814C0"/>
    <w:rsid w:val="0057772C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Andrew Adams</cp:lastModifiedBy>
  <cp:revision>3</cp:revision>
  <cp:lastPrinted>2004-01-21T19:22:00Z</cp:lastPrinted>
  <dcterms:created xsi:type="dcterms:W3CDTF">2017-09-22T05:40:00Z</dcterms:created>
  <dcterms:modified xsi:type="dcterms:W3CDTF">2017-09-22T07:22:00Z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