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951DB2" w:rsidP="00954110">
      <w:pPr>
        <w:pStyle w:val="Title"/>
      </w:pPr>
      <w:r>
        <w:t>Wk4_M2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8-1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951DB2" w:rsidP="005F58B2">
                <w:pPr>
                  <w:pStyle w:val="Details"/>
                </w:pPr>
                <w:r>
                  <w:t>August 17,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951DB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951DB2" w:rsidP="005F58B2">
            <w:pPr>
              <w:pStyle w:val="Details"/>
            </w:pPr>
            <w:r>
              <w:t>n/a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951DB2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951DB2" w:rsidP="005052C5">
            <w:r>
              <w:t>Rick</w:t>
            </w:r>
          </w:p>
        </w:tc>
      </w:tr>
      <w:tr w:rsidR="0085168B" w:rsidRPr="00692553" w:rsidTr="00951DB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951DB2" w:rsidP="005052C5">
            <w:r>
              <w:t>Online</w:t>
            </w:r>
          </w:p>
        </w:tc>
      </w:tr>
      <w:tr w:rsidR="0085168B" w:rsidRPr="00692553" w:rsidTr="00951DB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951DB2" w:rsidP="005052C5">
            <w:r>
              <w:t>Rick</w:t>
            </w:r>
          </w:p>
        </w:tc>
      </w:tr>
      <w:tr w:rsidR="0085168B" w:rsidRPr="00692553" w:rsidTr="00951DB2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951DB2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Andrew, Owen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951DB2" w:rsidP="005F58B2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30mins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951DB2" w:rsidP="005F58B2">
            <w:pPr>
              <w:pStyle w:val="Heading4"/>
            </w:pPr>
            <w:r>
              <w:t>Recap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951DB2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951DB2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85168B" w:rsidRPr="00692553" w:rsidRDefault="00951DB2" w:rsidP="005052C5">
            <w:r>
              <w:t>Ensure that the entire group has brought their individual thoughts to shape project.</w:t>
            </w:r>
          </w:p>
        </w:tc>
      </w:tr>
      <w:tr w:rsidR="0085168B" w:rsidRPr="00692553" w:rsidTr="00951DB2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51DB2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951DB2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951DB2" w:rsidP="005052C5">
            <w:r>
              <w:t>All members brought differing opinions and after some discussion found middle ground, allowing for a better formed product.</w:t>
            </w:r>
          </w:p>
        </w:tc>
      </w:tr>
      <w:tr w:rsidR="0085168B" w:rsidRPr="00692553" w:rsidTr="00951DB2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51DB2" w:rsidP="00C9203B">
            <w:pPr>
              <w:pStyle w:val="Heading4"/>
            </w:pPr>
            <w:r>
              <w:t>30mins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51DB2" w:rsidP="00C9203B">
            <w:pPr>
              <w:pStyle w:val="Heading4"/>
            </w:pPr>
            <w:r>
              <w:t>Release plan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951DB2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951DB2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344FA0" w:rsidRPr="00692553" w:rsidRDefault="00951DB2" w:rsidP="00344FA0">
            <w:r>
              <w:t xml:space="preserve">Items are to be sorted into releases. </w:t>
            </w:r>
          </w:p>
        </w:tc>
      </w:tr>
      <w:tr w:rsidR="00344FA0" w:rsidRPr="00692553" w:rsidTr="00951DB2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951DB2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951DB2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344FA0" w:rsidRPr="00CE6342" w:rsidRDefault="00951DB2" w:rsidP="00344FA0">
            <w:r>
              <w:t xml:space="preserve">As a </w:t>
            </w:r>
            <w:proofErr w:type="gramStart"/>
            <w:r>
              <w:t>group</w:t>
            </w:r>
            <w:proofErr w:type="gramEnd"/>
            <w:r>
              <w:t xml:space="preserve"> we completed a feasibility analysis to better understand how much time each story would take us allowing us to shape the release plan better.</w:t>
            </w:r>
          </w:p>
        </w:tc>
      </w:tr>
      <w:tr w:rsidR="00344FA0" w:rsidRPr="00692553" w:rsidTr="00951DB2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951DB2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951DB2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344FA0" w:rsidRPr="00692553" w:rsidRDefault="003B5CDF" w:rsidP="00344FA0">
            <w:r>
              <w:t>Feasibility</w:t>
            </w:r>
            <w:r w:rsidR="00951DB2">
              <w:t xml:space="preserve"> analysis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344FA0" w:rsidRPr="00692553" w:rsidRDefault="00951DB2" w:rsidP="00344FA0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Andrew, Owen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344FA0" w:rsidRPr="00692553" w:rsidRDefault="003B5CDF" w:rsidP="00344FA0">
            <w:r>
              <w:t>20/8/17</w:t>
            </w:r>
          </w:p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51DB2" w:rsidP="00C9203B">
            <w:pPr>
              <w:pStyle w:val="Heading4"/>
            </w:pPr>
            <w:r>
              <w:t>30mins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51DB2" w:rsidP="00C9203B">
            <w:pPr>
              <w:pStyle w:val="Heading4"/>
            </w:pPr>
            <w:r>
              <w:t>Sprint plan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  <w:bookmarkStart w:id="6" w:name="_GoBack"/>
            <w:bookmarkEnd w:id="6"/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951DB2" w:rsidP="00344FA0">
            <w:r>
              <w:t>Ensure the group understands the concept of the sprint plan.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951DB2" w:rsidP="00344FA0">
            <w:r>
              <w:t>Every member has a good understanding of what a sprint plan involves</w:t>
            </w:r>
            <w:r w:rsidR="003B5CDF">
              <w:t xml:space="preserve"> and what is involved in each user story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951DB2" w:rsidP="00344FA0">
            <w:r>
              <w:t>Stories 1-6</w:t>
            </w:r>
            <w:r w:rsidR="003B5CDF">
              <w:t xml:space="preserve"> sprint plan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951DB2" w:rsidP="00344FA0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B5CDF" w:rsidP="00344FA0">
            <w:r>
              <w:t>20/8/17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951DB2" w:rsidP="00344FA0">
            <w:r>
              <w:t>Stories 7-12</w:t>
            </w:r>
            <w:r w:rsidR="003B5CDF">
              <w:t xml:space="preserve"> </w:t>
            </w:r>
            <w:r w:rsidR="003B5CDF">
              <w:t>sprint plan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951DB2" w:rsidP="00344FA0">
            <w:r>
              <w:t>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B5CDF" w:rsidP="00344FA0">
            <w:r>
              <w:t>20/8/17</w:t>
            </w:r>
          </w:p>
        </w:tc>
      </w:tr>
      <w:tr w:rsidR="00951DB2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951DB2" w:rsidRPr="00692553" w:rsidRDefault="00951DB2" w:rsidP="00344FA0">
            <w:r>
              <w:t>Stories 13-18</w:t>
            </w:r>
            <w:r w:rsidR="003B5CDF">
              <w:t xml:space="preserve"> </w:t>
            </w:r>
            <w:r w:rsidR="003B5CDF">
              <w:t>sprint plan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51DB2" w:rsidRPr="00692553" w:rsidRDefault="00951DB2" w:rsidP="00344FA0">
            <w:proofErr w:type="spellStart"/>
            <w:r>
              <w:t>Chais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951DB2" w:rsidRPr="00692553" w:rsidRDefault="003B5CDF" w:rsidP="00344FA0">
            <w:r>
              <w:t>20/8/17</w:t>
            </w:r>
          </w:p>
        </w:tc>
      </w:tr>
      <w:tr w:rsidR="00951DB2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951DB2" w:rsidRPr="00692553" w:rsidRDefault="00951DB2" w:rsidP="00344FA0">
            <w:r>
              <w:t>Stories 18-24</w:t>
            </w:r>
            <w:r w:rsidR="003B5CDF">
              <w:t xml:space="preserve"> </w:t>
            </w:r>
            <w:r w:rsidR="003B5CDF">
              <w:t>sprint plan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51DB2" w:rsidRPr="00692553" w:rsidRDefault="00951DB2" w:rsidP="00344FA0">
            <w:r>
              <w:t>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951DB2" w:rsidRPr="00692553" w:rsidRDefault="003B5CDF" w:rsidP="00344FA0">
            <w:r>
              <w:t>20/8/17</w:t>
            </w:r>
          </w:p>
        </w:tc>
      </w:tr>
      <w:bookmarkEnd w:id="2"/>
    </w:tbl>
    <w:p w:rsidR="00BB5323" w:rsidRDefault="00BB5323" w:rsidP="00954110"/>
    <w:sectPr w:rsidR="00BB532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3B5CDF"/>
    <w:rsid w:val="00417272"/>
    <w:rsid w:val="00423E89"/>
    <w:rsid w:val="00456620"/>
    <w:rsid w:val="00495E0E"/>
    <w:rsid w:val="005052C5"/>
    <w:rsid w:val="00531002"/>
    <w:rsid w:val="005F58B2"/>
    <w:rsid w:val="00631237"/>
    <w:rsid w:val="00692553"/>
    <w:rsid w:val="007554A1"/>
    <w:rsid w:val="007C174F"/>
    <w:rsid w:val="0083701B"/>
    <w:rsid w:val="0085168B"/>
    <w:rsid w:val="008B2336"/>
    <w:rsid w:val="008F49C0"/>
    <w:rsid w:val="00951DB2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3BE9D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3F1ADE" w:rsidRDefault="00EA2AED">
          <w:pPr>
            <w:pStyle w:val="C154883D3E06413F84F794C62934CD1D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124B96"/>
    <w:rsid w:val="003F1ADE"/>
    <w:rsid w:val="00A712AE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5</cp:revision>
  <cp:lastPrinted>2004-01-21T19:22:00Z</cp:lastPrinted>
  <dcterms:created xsi:type="dcterms:W3CDTF">2017-08-13T01:30:00Z</dcterms:created>
  <dcterms:modified xsi:type="dcterms:W3CDTF">2017-08-20T04:46:00Z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