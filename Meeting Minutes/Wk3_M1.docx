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10" w:rsidRDefault="00EF3447" w:rsidP="00954110">
      <w:pPr>
        <w:pStyle w:val="Title"/>
      </w:pPr>
      <w:r>
        <w:t xml:space="preserve">IFB299 – Week </w:t>
      </w:r>
      <w:r w:rsidR="00380F11">
        <w:t>3 – Meeting 1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5B80BF60F3BC4880B57CFD8008446710"/>
            </w:placeholder>
            <w:date w:fullDate="2017-08-08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3E400F" w:rsidP="005F58B2">
                <w:pPr>
                  <w:pStyle w:val="Details"/>
                </w:pPr>
                <w:r>
                  <w:t>August 8,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EF3447" w:rsidP="005F58B2">
            <w:pPr>
              <w:pStyle w:val="Details"/>
            </w:pPr>
            <w:r>
              <w:t>10:00 AM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EF3447" w:rsidP="005F58B2">
            <w:pPr>
              <w:pStyle w:val="Details"/>
            </w:pPr>
            <w:r>
              <w:t>GP Q-218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3F62F2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EF3447" w:rsidP="005052C5">
            <w:r>
              <w:t>Group</w:t>
            </w:r>
          </w:p>
        </w:tc>
      </w:tr>
      <w:tr w:rsidR="0085168B" w:rsidRPr="00692553" w:rsidTr="003F62F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EF3447" w:rsidP="00EF3447">
            <w:pPr>
              <w:ind w:left="0"/>
            </w:pPr>
            <w:r>
              <w:t xml:space="preserve"> In-Person</w:t>
            </w:r>
          </w:p>
        </w:tc>
      </w:tr>
      <w:tr w:rsidR="0085168B" w:rsidRPr="00692553" w:rsidTr="003F62F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EF3447" w:rsidP="005052C5">
            <w:r>
              <w:t>Rick Mccasker</w:t>
            </w:r>
          </w:p>
        </w:tc>
      </w:tr>
      <w:tr w:rsidR="0085168B" w:rsidRPr="00692553" w:rsidTr="003F62F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E400F" w:rsidP="005052C5">
            <w:r>
              <w:t xml:space="preserve">Andrew, Owen, </w:t>
            </w:r>
            <w:proofErr w:type="spellStart"/>
            <w:r>
              <w:t>Chais</w:t>
            </w:r>
            <w:proofErr w:type="spellEnd"/>
            <w:r>
              <w:t>, Rick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380F11" w:rsidP="005F58B2">
            <w:pPr>
              <w:pStyle w:val="Heading4"/>
            </w:pPr>
            <w:bookmarkStart w:id="0" w:name="MinuteItems"/>
            <w:bookmarkStart w:id="1" w:name="MinuteTopic"/>
            <w:bookmarkStart w:id="2" w:name="MinuteTopicSection"/>
            <w:bookmarkEnd w:id="0"/>
            <w:bookmarkEnd w:id="1"/>
            <w:r>
              <w:t>30mins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380F11" w:rsidP="005F58B2">
            <w:pPr>
              <w:pStyle w:val="Heading4"/>
            </w:pPr>
            <w:r>
              <w:t>RECAP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85168B" w:rsidP="005F58B2">
            <w:pPr>
              <w:pStyle w:val="Details"/>
            </w:pP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DA15B1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 w:rsidTr="00DA15B1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85168B" w:rsidRPr="00692553" w:rsidRDefault="00380F11" w:rsidP="00380F11">
            <w:pPr>
              <w:ind w:left="0"/>
            </w:pPr>
            <w:r>
              <w:t xml:space="preserve">  Ensure all previous activities have been completed.</w:t>
            </w:r>
          </w:p>
        </w:tc>
      </w:tr>
      <w:tr w:rsidR="0085168B" w:rsidRPr="00692553" w:rsidTr="00DA15B1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380F11" w:rsidP="00EF3447">
            <w:pPr>
              <w:ind w:left="0"/>
            </w:pPr>
            <w:r>
              <w:t xml:space="preserve">  </w:t>
            </w:r>
          </w:p>
        </w:tc>
      </w:tr>
      <w:tr w:rsidR="00C166AB" w:rsidRPr="00692553" w:rsidTr="00DA15B1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 w:rsidTr="00DA15B1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CE6342" w:rsidRDefault="00EF3447" w:rsidP="005052C5">
            <w:r>
              <w:t>All expectations met.</w:t>
            </w:r>
          </w:p>
        </w:tc>
      </w:tr>
      <w:tr w:rsidR="0085168B" w:rsidRPr="00692553" w:rsidTr="00DA15B1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DA15B1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DA15B1" w:rsidRPr="00692553" w:rsidTr="00DA15B1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DA15B1" w:rsidRDefault="00DA15B1" w:rsidP="005052C5"/>
        </w:tc>
        <w:tc>
          <w:tcPr>
            <w:tcW w:w="2706" w:type="dxa"/>
            <w:shd w:val="clear" w:color="auto" w:fill="auto"/>
            <w:vAlign w:val="center"/>
          </w:tcPr>
          <w:p w:rsidR="00DA15B1" w:rsidRDefault="00DA15B1" w:rsidP="005052C5"/>
        </w:tc>
        <w:tc>
          <w:tcPr>
            <w:tcW w:w="1467" w:type="dxa"/>
            <w:shd w:val="clear" w:color="auto" w:fill="auto"/>
            <w:vAlign w:val="center"/>
          </w:tcPr>
          <w:p w:rsidR="00DA15B1" w:rsidRDefault="00DA15B1" w:rsidP="005052C5"/>
        </w:tc>
      </w:tr>
    </w:tbl>
    <w:p w:rsidR="00D8181B" w:rsidRDefault="00D8181B"/>
    <w:bookmarkEnd w:id="2"/>
    <w:p w:rsidR="00BB5323" w:rsidRDefault="00BB5323" w:rsidP="0095411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DA15B1" w:rsidRPr="00954110" w:rsidTr="005B2AF0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DA15B1" w:rsidRPr="00954110" w:rsidRDefault="00DA15B1" w:rsidP="005B2AF0">
            <w:pPr>
              <w:pStyle w:val="Heading4"/>
            </w:pPr>
            <w:r>
              <w:t>30mins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DA15B1" w:rsidRPr="00954110" w:rsidRDefault="00DA15B1" w:rsidP="005B2AF0">
            <w:pPr>
              <w:pStyle w:val="Heading4"/>
            </w:pPr>
            <w:r>
              <w:t>Organise user stories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DA15B1" w:rsidRPr="00D8181B" w:rsidRDefault="00DA15B1" w:rsidP="005B2AF0">
            <w:pPr>
              <w:pStyle w:val="Details"/>
            </w:pPr>
          </w:p>
        </w:tc>
      </w:tr>
    </w:tbl>
    <w:p w:rsidR="00DA15B1" w:rsidRDefault="00DA15B1" w:rsidP="00DA15B1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DA15B1" w:rsidRPr="00692553" w:rsidTr="005B2AF0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A15B1" w:rsidRPr="00692553" w:rsidRDefault="00DA15B1" w:rsidP="005B2AF0">
            <w:pPr>
              <w:pStyle w:val="Heading3"/>
            </w:pPr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DA15B1" w:rsidRPr="00CE6342" w:rsidRDefault="00DA15B1" w:rsidP="005B2AF0"/>
        </w:tc>
      </w:tr>
      <w:tr w:rsidR="00DA15B1" w:rsidRPr="00692553" w:rsidTr="005B2AF0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DA15B1" w:rsidRPr="00692553" w:rsidRDefault="00DA15B1" w:rsidP="005B2AF0">
            <w:pPr>
              <w:ind w:left="0"/>
            </w:pPr>
            <w:r>
              <w:t xml:space="preserve">  All group members will use current features and attempt to expand on them whilst also deciding their worth as user stories.</w:t>
            </w:r>
          </w:p>
        </w:tc>
      </w:tr>
      <w:tr w:rsidR="00DA15B1" w:rsidRPr="00692553" w:rsidTr="005B2AF0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DA15B1" w:rsidRPr="00692553" w:rsidRDefault="00DA15B1" w:rsidP="005B2AF0">
            <w:pPr>
              <w:ind w:left="0"/>
            </w:pPr>
            <w:r>
              <w:t xml:space="preserve">  </w:t>
            </w:r>
          </w:p>
        </w:tc>
      </w:tr>
      <w:tr w:rsidR="00DA15B1" w:rsidRPr="00692553" w:rsidTr="005B2AF0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A15B1" w:rsidRPr="00692553" w:rsidRDefault="00DA15B1" w:rsidP="005B2AF0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DA15B1" w:rsidRPr="00CE6342" w:rsidRDefault="00DA15B1" w:rsidP="005B2AF0"/>
        </w:tc>
      </w:tr>
      <w:tr w:rsidR="00DA15B1" w:rsidRPr="00692553" w:rsidTr="005B2AF0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DA15B1" w:rsidRPr="00CE6342" w:rsidRDefault="00DA15B1" w:rsidP="005B2AF0">
            <w:r>
              <w:t>Many features either split up or removed. Several features added.</w:t>
            </w:r>
          </w:p>
        </w:tc>
      </w:tr>
      <w:tr w:rsidR="00DA15B1" w:rsidRPr="00692553" w:rsidTr="005B2AF0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DA15B1" w:rsidRPr="00692553" w:rsidRDefault="00DA15B1" w:rsidP="005B2AF0"/>
        </w:tc>
      </w:tr>
      <w:tr w:rsidR="00DA15B1" w:rsidRPr="00692553" w:rsidTr="005B2AF0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A15B1" w:rsidRPr="00692553" w:rsidRDefault="00DA15B1" w:rsidP="005B2AF0">
            <w:pPr>
              <w:pStyle w:val="Heading3"/>
            </w:pPr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A15B1" w:rsidRPr="00692553" w:rsidRDefault="00DA15B1" w:rsidP="005B2AF0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A15B1" w:rsidRPr="00692553" w:rsidRDefault="00DA15B1" w:rsidP="005B2AF0">
            <w:pPr>
              <w:pStyle w:val="Heading3"/>
            </w:pPr>
            <w:r>
              <w:t>Deadline</w:t>
            </w:r>
          </w:p>
        </w:tc>
      </w:tr>
      <w:tr w:rsidR="00DA15B1" w:rsidRPr="00692553" w:rsidTr="005B2AF0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DA15B1" w:rsidRDefault="00DA15B1" w:rsidP="005B2AF0">
            <w:r>
              <w:t>Continue expanding on user stories where possible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DA15B1" w:rsidRDefault="00DA15B1" w:rsidP="005B2AF0">
            <w:r>
              <w:t>All members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DA15B1" w:rsidRDefault="00DA15B1" w:rsidP="005B2AF0">
            <w:r>
              <w:t>AUGUST 9</w:t>
            </w:r>
          </w:p>
        </w:tc>
      </w:tr>
      <w:tr w:rsidR="00BA119B" w:rsidRPr="00692553" w:rsidTr="005B2AF0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BA119B" w:rsidRDefault="00BA119B" w:rsidP="005B2AF0">
            <w:r>
              <w:t>Add stories to JIRA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BA119B" w:rsidRDefault="00BA119B" w:rsidP="005B2AF0">
            <w:r>
              <w:t>All members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BA119B" w:rsidRDefault="00BA119B" w:rsidP="005B2AF0">
            <w:r>
              <w:t>AUGUST 9</w:t>
            </w:r>
          </w:p>
        </w:tc>
      </w:tr>
    </w:tbl>
    <w:p w:rsidR="0085168B" w:rsidRDefault="0085168B" w:rsidP="00BB5323"/>
    <w:p w:rsidR="00712B00" w:rsidRDefault="00712B00" w:rsidP="00BB5323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712B00" w:rsidRPr="00954110" w:rsidTr="005B2AF0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712B00" w:rsidRPr="00954110" w:rsidRDefault="00712B00" w:rsidP="005B2AF0">
            <w:pPr>
              <w:pStyle w:val="Heading4"/>
            </w:pPr>
            <w:r>
              <w:t>30mins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712B00" w:rsidRPr="00954110" w:rsidRDefault="00712B00" w:rsidP="005B2AF0">
            <w:pPr>
              <w:pStyle w:val="Heading4"/>
            </w:pPr>
            <w:r>
              <w:t>Planning Poker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712B00" w:rsidRPr="00D8181B" w:rsidRDefault="00712B00" w:rsidP="005B2AF0">
            <w:pPr>
              <w:pStyle w:val="Details"/>
            </w:pPr>
          </w:p>
        </w:tc>
      </w:tr>
    </w:tbl>
    <w:p w:rsidR="00712B00" w:rsidRDefault="00712B00" w:rsidP="00712B0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712B00" w:rsidRPr="00692553" w:rsidTr="005B2AF0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2B00" w:rsidRPr="00692553" w:rsidRDefault="00712B00" w:rsidP="005B2AF0">
            <w:pPr>
              <w:pStyle w:val="Heading3"/>
            </w:pPr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712B00" w:rsidRPr="00CE6342" w:rsidRDefault="00712B00" w:rsidP="005B2AF0"/>
        </w:tc>
      </w:tr>
      <w:tr w:rsidR="00712B00" w:rsidRPr="00692553" w:rsidTr="005B2AF0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712B00" w:rsidRPr="00692553" w:rsidRDefault="00712B00" w:rsidP="005B2AF0">
            <w:pPr>
              <w:ind w:left="0"/>
            </w:pPr>
            <w:r>
              <w:t xml:space="preserve"> The planning poker method to give a rough estimate on the amount of time it will take to understand the project.</w:t>
            </w:r>
          </w:p>
        </w:tc>
      </w:tr>
      <w:tr w:rsidR="00712B00" w:rsidRPr="00692553" w:rsidTr="005B2AF0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712B00" w:rsidRPr="00692553" w:rsidRDefault="00712B00" w:rsidP="005B2AF0">
            <w:pPr>
              <w:ind w:left="0"/>
            </w:pPr>
            <w:r>
              <w:t xml:space="preserve">  </w:t>
            </w:r>
          </w:p>
        </w:tc>
      </w:tr>
      <w:tr w:rsidR="00712B00" w:rsidRPr="00692553" w:rsidTr="005B2AF0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2B00" w:rsidRPr="00692553" w:rsidRDefault="00712B00" w:rsidP="005B2AF0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712B00" w:rsidRPr="00CE6342" w:rsidRDefault="00712B00" w:rsidP="005B2AF0"/>
        </w:tc>
      </w:tr>
      <w:tr w:rsidR="00712B00" w:rsidRPr="00692553" w:rsidTr="005B2AF0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712B00" w:rsidRPr="00CE6342" w:rsidRDefault="00712B00" w:rsidP="005B2AF0">
            <w:r>
              <w:t xml:space="preserve">Planning poker method proved limited usefulness due lack of understanding when working with Django or python. </w:t>
            </w:r>
          </w:p>
        </w:tc>
      </w:tr>
      <w:tr w:rsidR="00712B00" w:rsidRPr="00692553" w:rsidTr="005B2AF0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2B00" w:rsidRPr="00692553" w:rsidRDefault="00712B00" w:rsidP="005B2AF0">
            <w:pPr>
              <w:pStyle w:val="Heading3"/>
            </w:pPr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2B00" w:rsidRPr="00692553" w:rsidRDefault="00712B00" w:rsidP="005B2AF0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2B00" w:rsidRPr="00692553" w:rsidRDefault="00712B00" w:rsidP="005B2AF0">
            <w:pPr>
              <w:pStyle w:val="Heading3"/>
            </w:pPr>
            <w:r>
              <w:t>Deadline</w:t>
            </w:r>
          </w:p>
        </w:tc>
      </w:tr>
      <w:tr w:rsidR="00712B00" w:rsidRPr="00692553" w:rsidTr="005B2AF0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712B00" w:rsidRDefault="004F39EC" w:rsidP="005B2AF0">
            <w:r>
              <w:t>Get better understanding of MOSCOW for adding to JIRA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712B00" w:rsidRDefault="004F39EC" w:rsidP="005B2AF0">
            <w:r>
              <w:t>All members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712B00" w:rsidRDefault="004F39EC" w:rsidP="005B2AF0">
            <w:r>
              <w:t>AUGUST 9</w:t>
            </w:r>
            <w:bookmarkStart w:id="8" w:name="_GoBack"/>
            <w:bookmarkEnd w:id="8"/>
          </w:p>
        </w:tc>
      </w:tr>
    </w:tbl>
    <w:p w:rsidR="00712B00" w:rsidRPr="00692553" w:rsidRDefault="00712B00" w:rsidP="00BB5323"/>
    <w:sectPr w:rsidR="00712B00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47"/>
    <w:rsid w:val="000145A5"/>
    <w:rsid w:val="00043514"/>
    <w:rsid w:val="002138F0"/>
    <w:rsid w:val="00344FA0"/>
    <w:rsid w:val="00380F11"/>
    <w:rsid w:val="003E400F"/>
    <w:rsid w:val="003F62F2"/>
    <w:rsid w:val="00417272"/>
    <w:rsid w:val="00423E89"/>
    <w:rsid w:val="00456620"/>
    <w:rsid w:val="00495E0E"/>
    <w:rsid w:val="004F39EC"/>
    <w:rsid w:val="005052C5"/>
    <w:rsid w:val="00531002"/>
    <w:rsid w:val="005F58B2"/>
    <w:rsid w:val="00692553"/>
    <w:rsid w:val="00694AE3"/>
    <w:rsid w:val="00712B00"/>
    <w:rsid w:val="007554A1"/>
    <w:rsid w:val="007C174F"/>
    <w:rsid w:val="0085168B"/>
    <w:rsid w:val="008B2336"/>
    <w:rsid w:val="008F49C0"/>
    <w:rsid w:val="00954110"/>
    <w:rsid w:val="00987202"/>
    <w:rsid w:val="00AE3851"/>
    <w:rsid w:val="00B84015"/>
    <w:rsid w:val="00BA119B"/>
    <w:rsid w:val="00BB5323"/>
    <w:rsid w:val="00BF65DF"/>
    <w:rsid w:val="00C166AB"/>
    <w:rsid w:val="00CB3760"/>
    <w:rsid w:val="00CE6342"/>
    <w:rsid w:val="00D621F4"/>
    <w:rsid w:val="00D8181B"/>
    <w:rsid w:val="00DA15B1"/>
    <w:rsid w:val="00E43BAB"/>
    <w:rsid w:val="00E4591C"/>
    <w:rsid w:val="00E60E43"/>
    <w:rsid w:val="00E71DBA"/>
    <w:rsid w:val="00EA2581"/>
    <w:rsid w:val="00E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763F1"/>
  <w15:docId w15:val="{7085CB58-A700-468D-B9D1-4C9334D7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80BF60F3BC4880B57CFD8008446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9EA69-CDDA-4769-9380-514789D3CDA9}"/>
      </w:docPartPr>
      <w:docPartBody>
        <w:p w:rsidR="00D374E4" w:rsidRDefault="00DC329B">
          <w:pPr>
            <w:pStyle w:val="5B80BF60F3BC4880B57CFD8008446710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9B"/>
    <w:rsid w:val="00AB526B"/>
    <w:rsid w:val="00D13324"/>
    <w:rsid w:val="00D374E4"/>
    <w:rsid w:val="00DC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7EBA0C8840B44EAAF9510DE23FD901B">
    <w:name w:val="F7EBA0C8840B44EAAF9510DE23FD901B"/>
  </w:style>
  <w:style w:type="paragraph" w:customStyle="1" w:styleId="5B80BF60F3BC4880B57CFD8008446710">
    <w:name w:val="5B80BF60F3BC4880B57CFD8008446710"/>
  </w:style>
  <w:style w:type="paragraph" w:customStyle="1" w:styleId="F3BF94E029F34F6683BDB8A1C2D386B0">
    <w:name w:val="F3BF94E029F34F6683BDB8A1C2D386B0"/>
  </w:style>
  <w:style w:type="paragraph" w:customStyle="1" w:styleId="7044419A292E46B49920FE1228EB9824">
    <w:name w:val="7044419A292E46B49920FE1228EB9824"/>
  </w:style>
  <w:style w:type="paragraph" w:customStyle="1" w:styleId="13F69005E7094D099EFC72EB85A41FDA">
    <w:name w:val="13F69005E7094D099EFC72EB85A41FDA"/>
  </w:style>
  <w:style w:type="paragraph" w:customStyle="1" w:styleId="D1F773AD12BE4083933396C46FA60AE5">
    <w:name w:val="D1F773AD12BE4083933396C46FA60AE5"/>
  </w:style>
  <w:style w:type="paragraph" w:customStyle="1" w:styleId="267116C1093541959299BD142FBD427C">
    <w:name w:val="267116C1093541959299BD142FBD427C"/>
  </w:style>
  <w:style w:type="paragraph" w:customStyle="1" w:styleId="40C2CC9BA9BD4CACA4CAFBB8FFA2A107">
    <w:name w:val="40C2CC9BA9BD4CACA4CAFBB8FFA2A107"/>
  </w:style>
  <w:style w:type="paragraph" w:customStyle="1" w:styleId="83D66600535D441192237AD79A5A1FB1">
    <w:name w:val="83D66600535D441192237AD79A5A1FB1"/>
  </w:style>
  <w:style w:type="paragraph" w:customStyle="1" w:styleId="ABBC483E04CF475EB8207B6F91E9A398">
    <w:name w:val="ABBC483E04CF475EB8207B6F91E9A398"/>
  </w:style>
  <w:style w:type="paragraph" w:customStyle="1" w:styleId="99B266FB6D4B47538192A5C5E26FDC85">
    <w:name w:val="99B266FB6D4B47538192A5C5E26FDC85"/>
  </w:style>
  <w:style w:type="paragraph" w:customStyle="1" w:styleId="FEB5AEEA8F38462FB2779FA00726BF01">
    <w:name w:val="FEB5AEEA8F38462FB2779FA00726BF01"/>
  </w:style>
  <w:style w:type="paragraph" w:customStyle="1" w:styleId="5BCC4F4AC33F44DDAE856B695DC8F7ED">
    <w:name w:val="5BCC4F4AC33F44DDAE856B695DC8F7ED"/>
  </w:style>
  <w:style w:type="paragraph" w:customStyle="1" w:styleId="FC566DED34A64E86AFCA53CE568FE4F1">
    <w:name w:val="FC566DED34A64E86AFCA53CE568FE4F1"/>
  </w:style>
  <w:style w:type="paragraph" w:customStyle="1" w:styleId="24B9079EF5EE40B68A48EFED29F9F9FC">
    <w:name w:val="24B9079EF5EE40B68A48EFED29F9F9FC"/>
  </w:style>
  <w:style w:type="paragraph" w:customStyle="1" w:styleId="0D34E8EDDA904555BD5F655A7BA50EB4">
    <w:name w:val="0D34E8EDDA904555BD5F655A7BA50EB4"/>
  </w:style>
  <w:style w:type="paragraph" w:customStyle="1" w:styleId="8CF48B42A0A94D8BB83B182A928AAD7E">
    <w:name w:val="8CF48B42A0A94D8BB83B182A928AAD7E"/>
  </w:style>
  <w:style w:type="paragraph" w:customStyle="1" w:styleId="6D72605019D944EEB6C7198DD5B2B978">
    <w:name w:val="6D72605019D944EEB6C7198DD5B2B978"/>
  </w:style>
  <w:style w:type="paragraph" w:customStyle="1" w:styleId="49527505D8804E88A8A3D48721CD292C">
    <w:name w:val="49527505D8804E88A8A3D48721CD2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19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Rick Mccasker</dc:creator>
  <cp:keywords/>
  <cp:lastModifiedBy>Rick Mccasker</cp:lastModifiedBy>
  <cp:revision>8</cp:revision>
  <cp:lastPrinted>2004-01-21T19:22:00Z</cp:lastPrinted>
  <dcterms:created xsi:type="dcterms:W3CDTF">2017-08-13T01:16:00Z</dcterms:created>
  <dcterms:modified xsi:type="dcterms:W3CDTF">2017-08-13T01:54:00Z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