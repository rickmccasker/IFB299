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3B6CBA" w:rsidP="00954110">
      <w:pPr>
        <w:pStyle w:val="Title"/>
      </w:pPr>
      <w:r>
        <w:t>Wk7_M1</w:t>
      </w:r>
      <w:r>
        <w:tab/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9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3B6CBA" w:rsidP="003B6CBA">
                <w:pPr>
                  <w:pStyle w:val="Details"/>
                </w:pPr>
                <w:r>
                  <w:t>September 5,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B6CBA" w:rsidP="003B6CBA">
            <w:pPr>
              <w:pStyle w:val="Details"/>
            </w:pPr>
            <w:r>
              <w:t>10am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B6CBA" w:rsidP="003B6CBA">
            <w:pPr>
              <w:pStyle w:val="Details"/>
            </w:pPr>
            <w:r>
              <w:t>GP q218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3B6CBA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3B6CBA" w:rsidP="005052C5">
            <w:r>
              <w:t>Team</w:t>
            </w:r>
          </w:p>
        </w:tc>
      </w:tr>
      <w:tr w:rsidR="0085168B" w:rsidRPr="00692553" w:rsidTr="003B6CBA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B6CBA" w:rsidP="005052C5">
            <w:r>
              <w:t>In Person</w:t>
            </w:r>
          </w:p>
        </w:tc>
      </w:tr>
      <w:tr w:rsidR="0085168B" w:rsidRPr="00692553" w:rsidTr="003B6CBA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B6CBA" w:rsidP="005052C5">
            <w:r>
              <w:t xml:space="preserve">Rick </w:t>
            </w:r>
            <w:proofErr w:type="spellStart"/>
            <w:r>
              <w:t>Mccasker</w:t>
            </w:r>
            <w:proofErr w:type="spellEnd"/>
          </w:p>
        </w:tc>
      </w:tr>
      <w:tr w:rsidR="0085168B" w:rsidRPr="00692553" w:rsidTr="003B6CBA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B6CBA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E85DB3" w:rsidP="00E85DB3">
            <w:pPr>
              <w:pStyle w:val="Heading4"/>
            </w:pPr>
            <w:bookmarkStart w:id="0" w:name="MinuteTopicSection"/>
            <w:bookmarkStart w:id="1" w:name="MinuteItems"/>
            <w:bookmarkStart w:id="2" w:name="MinuteTopic"/>
            <w:bookmarkEnd w:id="1"/>
            <w:bookmarkEnd w:id="2"/>
            <w:r>
              <w:t>40mins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E85DB3" w:rsidP="00E85DB3">
            <w:pPr>
              <w:pStyle w:val="Heading4"/>
            </w:pPr>
            <w:r>
              <w:t xml:space="preserve">Sketch mock-up screens 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E85DB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85DB3" w:rsidP="005052C5">
            <w:r>
              <w:t>Sketch or draw mock-up screens for the following and discuss client side validations required for each screen.</w:t>
            </w:r>
          </w:p>
        </w:tc>
      </w:tr>
      <w:tr w:rsidR="0085168B" w:rsidRPr="00692553" w:rsidTr="00E85DB3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E85DB3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E85DB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85DB3" w:rsidP="005052C5">
            <w:r>
              <w:t>Used mockingbird to design these screens, completed task within the timeframe with no difficulties</w:t>
            </w:r>
          </w:p>
        </w:tc>
      </w:tr>
      <w:tr w:rsidR="00CB3760" w:rsidRPr="00692553" w:rsidTr="00E85DB3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E85DB3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456B5" w:rsidP="009456B5">
            <w:pPr>
              <w:pStyle w:val="Heading4"/>
            </w:pPr>
            <w:r>
              <w:t>40min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456B5" w:rsidP="009456B5">
            <w:pPr>
              <w:pStyle w:val="Heading4"/>
            </w:pPr>
            <w:r>
              <w:t>Design mock-ups for smart city</w:t>
            </w:r>
          </w:p>
        </w:tc>
        <w:sdt>
          <w:sdtPr>
            <w:alias w:val="Presenter"/>
            <w:tag w:val="Presenter"/>
            <w:id w:val="48425750"/>
            <w:placeholder>
              <w:docPart w:val="89202DA26FDD46498E14658AAB497C1F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456B5" w:rsidP="00344FA0">
            <w:r>
              <w:t>Design user interfaces required for Smart City project Sprint 1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9456B5" w:rsidP="00344FA0">
            <w:r>
              <w:t>Team may start designing and implementing user interfaces directly through the development environment or design mock-up screens using specific tools or draw by hand.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456B5" w:rsidP="00344FA0">
            <w:r>
              <w:t xml:space="preserve">Worked on UI for smart city project sprint 1 did not complete in workshop.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9456B5" w:rsidP="00344FA0">
            <w:r>
              <w:t>Finish smart city UI mock-ups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9456B5" w:rsidP="00344FA0">
            <w:r>
              <w:t>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9456B5" w:rsidP="00344FA0">
            <w:r>
              <w:t>12</w:t>
            </w:r>
            <w:r w:rsidRPr="009456B5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456B5" w:rsidP="009456B5">
            <w:pPr>
              <w:pStyle w:val="Heading4"/>
            </w:pPr>
            <w:r>
              <w:t>20min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456B5" w:rsidP="009456B5">
            <w:pPr>
              <w:pStyle w:val="Heading4"/>
            </w:pPr>
            <w:r>
              <w:t>feedback on completed user stories</w:t>
            </w:r>
          </w:p>
        </w:tc>
        <w:sdt>
          <w:sdtPr>
            <w:alias w:val="Presenter"/>
            <w:tag w:val="Presenter"/>
            <w:id w:val="48425753"/>
            <w:placeholder>
              <w:docPart w:val="677CA7FBA8584DE98B8F55C8D30888DD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456B5" w:rsidP="009456B5">
            <w:r>
              <w:t>Completed user stories were shared within the group and feedback was given by client and group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456B5" w:rsidP="00344FA0">
            <w:r>
              <w:t>Decided that the user registration needed more work, everything else was up to date and looking good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9456B5" w:rsidP="00344FA0">
            <w:r>
              <w:t xml:space="preserve">User/Admin login, User Registration, User Search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9456B5" w:rsidP="00344FA0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9456B5" w:rsidP="00344FA0">
            <w:r>
              <w:t>12</w:t>
            </w:r>
            <w:r w:rsidRPr="009456B5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p w:rsidR="0085168B" w:rsidRPr="00692553" w:rsidRDefault="0085168B" w:rsidP="00BB5323">
      <w:bookmarkStart w:id="6" w:name="_GoBack"/>
      <w:bookmarkEnd w:id="0"/>
      <w:bookmarkEnd w:id="6"/>
    </w:p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3B6CBA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B2336"/>
    <w:rsid w:val="008F49C0"/>
    <w:rsid w:val="009456B5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85DB3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  <w:docPart>
      <w:docPartPr>
        <w:name w:val="89202DA26FDD46498E14658AAB497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7FF1-7E81-48D7-9C12-5E8C34A9267E}"/>
      </w:docPartPr>
      <w:docPartBody>
        <w:p w:rsidR="000C48F7" w:rsidRDefault="00EA2AED">
          <w:pPr>
            <w:pStyle w:val="89202DA26FDD46498E14658AAB497C1F"/>
          </w:pPr>
          <w:r>
            <w:t>[Presenter]</w:t>
          </w:r>
        </w:p>
      </w:docPartBody>
    </w:docPart>
    <w:docPart>
      <w:docPartPr>
        <w:name w:val="677CA7FBA8584DE98B8F55C8D3088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98E9-6F9A-468E-9824-83B12509AD75}"/>
      </w:docPartPr>
      <w:docPartBody>
        <w:p w:rsidR="000C48F7" w:rsidRDefault="00EA2AED">
          <w:pPr>
            <w:pStyle w:val="677CA7FBA8584DE98B8F55C8D30888DD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AE4DCD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40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Andrew Adams</cp:lastModifiedBy>
  <cp:revision>3</cp:revision>
  <cp:lastPrinted>2004-01-21T19:22:00Z</cp:lastPrinted>
  <dcterms:created xsi:type="dcterms:W3CDTF">2017-09-22T05:40:00Z</dcterms:created>
  <dcterms:modified xsi:type="dcterms:W3CDTF">2017-09-22T07:17:00Z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