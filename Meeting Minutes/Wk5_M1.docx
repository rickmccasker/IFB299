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171AED" w:rsidP="00954110">
      <w:pPr>
        <w:pStyle w:val="Title"/>
      </w:pPr>
      <w:r>
        <w:t>Wk5_m1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8-2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957707" w:rsidP="005F58B2">
                <w:pPr>
                  <w:pStyle w:val="Details"/>
                </w:pPr>
                <w:r>
                  <w:t>August 20,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957707" w:rsidP="005F58B2">
            <w:pPr>
              <w:pStyle w:val="Details"/>
            </w:pPr>
            <w:r>
              <w:t>5:00pm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957707" w:rsidP="005F58B2">
            <w:pPr>
              <w:pStyle w:val="Details"/>
            </w:pPr>
            <w:r>
              <w:t>n/A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957707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957707" w:rsidP="005052C5">
            <w:r>
              <w:t>Team</w:t>
            </w:r>
          </w:p>
        </w:tc>
      </w:tr>
      <w:tr w:rsidR="0085168B" w:rsidRPr="00692553" w:rsidTr="00957707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957707" w:rsidP="005052C5">
            <w:r>
              <w:t>Virtual</w:t>
            </w:r>
            <w:bookmarkStart w:id="0" w:name="_GoBack"/>
            <w:bookmarkEnd w:id="0"/>
          </w:p>
        </w:tc>
      </w:tr>
      <w:tr w:rsidR="0085168B" w:rsidRPr="00692553" w:rsidTr="00957707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957707" w:rsidP="005052C5">
            <w:proofErr w:type="spellStart"/>
            <w:r>
              <w:t>Chais</w:t>
            </w:r>
            <w:proofErr w:type="spellEnd"/>
            <w:r>
              <w:t>, Owen, Rick,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171AED" w:rsidP="005F58B2">
            <w:pPr>
              <w:pStyle w:val="Heading4"/>
            </w:pPr>
            <w:bookmarkStart w:id="1" w:name="MinuteTopicSection"/>
            <w:bookmarkStart w:id="2" w:name="MinuteTopic"/>
            <w:bookmarkStart w:id="3" w:name="MinuteItems"/>
            <w:bookmarkEnd w:id="2"/>
            <w:bookmarkEnd w:id="3"/>
            <w:r>
              <w:t>1.5hrs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171AED" w:rsidP="005F58B2">
            <w:pPr>
              <w:pStyle w:val="Heading4"/>
            </w:pPr>
            <w:r>
              <w:t>pre-submission meeting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957707" w:rsidP="005052C5">
            <w:r>
              <w:t>All members will get the relevant documents open and have a look over what still needs to be done, delegating for the session as a team.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957707" w:rsidP="005052C5">
            <w:r>
              <w:t>As a team, we looked over what still needed to be completed, made a list and assigned people to each task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8" w:name="MinuteDeadline"/>
            <w:bookmarkEnd w:id="8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957707" w:rsidP="005052C5">
            <w:r>
              <w:t xml:space="preserve">Story card </w:t>
            </w:r>
            <w:proofErr w:type="spellStart"/>
            <w:r>
              <w:t>powerpoints</w:t>
            </w:r>
            <w:proofErr w:type="spellEnd"/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957707" w:rsidP="005052C5">
            <w:r>
              <w:t>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171AED" w:rsidP="005052C5">
            <w:r>
              <w:t>21-8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957707" w:rsidP="005052C5">
            <w:r>
              <w:t>Alter stories (Multiple cities to Advanced search)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957707" w:rsidP="005052C5">
            <w:r>
              <w:t>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171AED" w:rsidP="005052C5">
            <w:r>
              <w:t>21-8</w:t>
            </w:r>
          </w:p>
        </w:tc>
      </w:tr>
      <w:tr w:rsidR="00957707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957707" w:rsidRPr="00692553" w:rsidRDefault="00957707" w:rsidP="005052C5">
            <w:r>
              <w:t>Overlook sprint plan</w:t>
            </w:r>
            <w:r w:rsidR="00171AED">
              <w:t xml:space="preserve"> &amp; balance releases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57707" w:rsidRPr="00692553" w:rsidRDefault="00957707" w:rsidP="005052C5">
            <w:r>
              <w:t>Owen</w:t>
            </w:r>
            <w:r w:rsidR="00171AED">
              <w:t>, Rick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957707" w:rsidRPr="00692553" w:rsidRDefault="00171AED" w:rsidP="005052C5">
            <w:r>
              <w:t>21-8</w:t>
            </w:r>
          </w:p>
        </w:tc>
      </w:tr>
      <w:tr w:rsidR="00957707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957707" w:rsidRPr="00692553" w:rsidRDefault="00957707" w:rsidP="005052C5">
            <w:r>
              <w:t xml:space="preserve">Proof read sprint plan, </w:t>
            </w:r>
            <w:proofErr w:type="spellStart"/>
            <w:r>
              <w:t>powerpoint</w:t>
            </w:r>
            <w:proofErr w:type="spellEnd"/>
            <w:r>
              <w:t>, release plan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57707" w:rsidRPr="00692553" w:rsidRDefault="00957707" w:rsidP="005052C5">
            <w:proofErr w:type="spellStart"/>
            <w:r>
              <w:t>Chais</w:t>
            </w:r>
            <w:proofErr w:type="spellEnd"/>
            <w:r w:rsidR="00171AED">
              <w:t>, 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957707" w:rsidRPr="00692553" w:rsidRDefault="00171AED" w:rsidP="005052C5">
            <w:r>
              <w:t>21-8</w:t>
            </w:r>
          </w:p>
        </w:tc>
      </w:tr>
      <w:bookmarkEnd w:id="1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987202" w:rsidP="00D621F4"/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43514"/>
    <w:rsid w:val="00171AED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3701B"/>
    <w:rsid w:val="0085168B"/>
    <w:rsid w:val="008B2336"/>
    <w:rsid w:val="008F49C0"/>
    <w:rsid w:val="00954110"/>
    <w:rsid w:val="00957707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5D2A0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4943D3" w:rsidRDefault="00EA2AED">
          <w:pPr>
            <w:pStyle w:val="C154883D3E06413F84F794C62934CD1D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10729E"/>
    <w:rsid w:val="004943D3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Rick Mccasker</cp:lastModifiedBy>
  <cp:revision>3</cp:revision>
  <cp:lastPrinted>2004-01-21T19:22:00Z</cp:lastPrinted>
  <dcterms:created xsi:type="dcterms:W3CDTF">2017-08-13T01:30:00Z</dcterms:created>
  <dcterms:modified xsi:type="dcterms:W3CDTF">2017-08-21T02:07:00Z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