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0279D8" w:rsidP="00954110">
      <w:pPr>
        <w:pStyle w:val="Title"/>
      </w:pPr>
      <w:r>
        <w:t>Wk8_M2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C154883D3E06413F84F794C62934CD1D"/>
            </w:placeholder>
            <w:date w:fullDate="2017-09-1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0279D8" w:rsidP="000279D8">
                <w:pPr>
                  <w:pStyle w:val="Details"/>
                </w:pPr>
                <w:r>
                  <w:t>September 13,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0279D8" w:rsidP="000279D8">
            <w:pPr>
              <w:pStyle w:val="Details"/>
            </w:pPr>
            <w:r>
              <w:t>4pm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0279D8" w:rsidP="000279D8">
            <w:pPr>
              <w:pStyle w:val="Details"/>
            </w:pPr>
            <w:r>
              <w:t>Discord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0279D8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0279D8" w:rsidP="005052C5">
            <w:r>
              <w:t>Team</w:t>
            </w:r>
          </w:p>
        </w:tc>
      </w:tr>
      <w:tr w:rsidR="0085168B" w:rsidRPr="00692553" w:rsidTr="000279D8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0279D8" w:rsidP="005052C5">
            <w:r>
              <w:t>Online through use of Discord</w:t>
            </w:r>
          </w:p>
        </w:tc>
      </w:tr>
      <w:tr w:rsidR="0085168B" w:rsidRPr="00692553" w:rsidTr="000279D8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0279D8" w:rsidP="005052C5">
            <w:r>
              <w:t xml:space="preserve">Rick </w:t>
            </w:r>
            <w:proofErr w:type="spellStart"/>
            <w:r>
              <w:t>Mccasker</w:t>
            </w:r>
            <w:proofErr w:type="spellEnd"/>
          </w:p>
        </w:tc>
      </w:tr>
      <w:tr w:rsidR="0085168B" w:rsidRPr="00692553" w:rsidTr="000279D8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0279D8" w:rsidP="005052C5">
            <w:r>
              <w:t>Rick, Chais, Owen, Andrew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0279D8" w:rsidP="000279D8">
            <w:pPr>
              <w:pStyle w:val="Heading4"/>
            </w:pPr>
            <w:bookmarkStart w:id="0" w:name="MinuteTopicSection"/>
            <w:bookmarkStart w:id="1" w:name="MinuteItems"/>
            <w:bookmarkStart w:id="2" w:name="MinuteTopic"/>
            <w:bookmarkEnd w:id="1"/>
            <w:bookmarkEnd w:id="2"/>
            <w:r>
              <w:t>1.5HRS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0279D8" w:rsidP="000279D8">
            <w:pPr>
              <w:pStyle w:val="Heading4"/>
            </w:pPr>
            <w:r>
              <w:t>Development and feedback meeting</w:t>
            </w:r>
          </w:p>
        </w:tc>
        <w:sdt>
          <w:sdtPr>
            <w:alias w:val="Presenter"/>
            <w:tag w:val="Presenter"/>
            <w:id w:val="48425718"/>
            <w:placeholder>
              <w:docPart w:val="0C756A66FBF74AB39B21B1FB2874F05A"/>
            </w:placeholder>
            <w:temporary/>
            <w:showingPlcHdr/>
          </w:sdtPr>
          <w:sdtEndPr/>
          <w:sdtContent>
            <w:tc>
              <w:tcPr>
                <w:tcW w:w="352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D8181B" w:rsidRDefault="005F58B2" w:rsidP="005F58B2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0279D8" w:rsidP="000279D8">
            <w:r>
              <w:t>Discussed our progress towards the development of user stories, helped Chais</w:t>
            </w:r>
            <w:bookmarkStart w:id="4" w:name="_GoBack"/>
            <w:bookmarkEnd w:id="4"/>
            <w:r>
              <w:t xml:space="preserve"> with the development of the class diagram 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0279D8" w:rsidP="000279D8">
            <w:r>
              <w:t xml:space="preserve">Realized contact information wasn’t complete, fixed some errors with User Registration, allocated extra user stories in order to meet sprint 1 deadline. </w:t>
            </w:r>
          </w:p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8" w:name="MinuteDeadline"/>
            <w:bookmarkEnd w:id="8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0279D8" w:rsidP="005052C5">
            <w:r>
              <w:t>User/Admin login, User Registration, User Search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0279D8" w:rsidP="000279D8">
            <w:r>
              <w:t>Rick, Chais, Owen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0279D8" w:rsidP="005052C5">
            <w:r>
              <w:t>19</w:t>
            </w:r>
            <w:r w:rsidRPr="000279D8">
              <w:rPr>
                <w:vertAlign w:val="superscript"/>
              </w:rPr>
              <w:t>th</w:t>
            </w:r>
            <w:r>
              <w:t xml:space="preserve"> - 9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0279D8" w:rsidP="005052C5">
            <w:r>
              <w:t>User/Admin Logout, Admin Registration, Add information page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0279D8" w:rsidP="005052C5">
            <w:r>
              <w:t>Rick, Chais, Owen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0279D8" w:rsidP="005052C5">
            <w:r>
              <w:t>19</w:t>
            </w:r>
            <w:r w:rsidRPr="000279D8">
              <w:rPr>
                <w:vertAlign w:val="superscript"/>
              </w:rPr>
              <w:t>th</w:t>
            </w:r>
            <w:r>
              <w:t xml:space="preserve"> - 9</w:t>
            </w:r>
          </w:p>
        </w:tc>
      </w:tr>
      <w:tr w:rsidR="000279D8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0279D8" w:rsidRDefault="000279D8" w:rsidP="005052C5">
            <w:r>
              <w:t xml:space="preserve">Contact information 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0279D8" w:rsidRPr="00692553" w:rsidRDefault="000279D8" w:rsidP="005052C5">
            <w:r>
              <w:t>Rick, Chais, Owen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0279D8" w:rsidRPr="00692553" w:rsidRDefault="000279D8" w:rsidP="005052C5">
            <w:r>
              <w:t>19</w:t>
            </w:r>
            <w:r w:rsidRPr="000279D8">
              <w:rPr>
                <w:vertAlign w:val="superscript"/>
              </w:rPr>
              <w:t>th</w:t>
            </w:r>
            <w:r>
              <w:t xml:space="preserve"> - 9</w:t>
            </w:r>
          </w:p>
        </w:tc>
      </w:tr>
      <w:tr w:rsidR="000279D8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0279D8" w:rsidRDefault="000279D8" w:rsidP="005052C5">
            <w:r>
              <w:t xml:space="preserve">Class diagram 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0279D8" w:rsidRDefault="000279D8" w:rsidP="005052C5">
            <w:r>
              <w:t>Chais, 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0279D8" w:rsidRDefault="000279D8" w:rsidP="005052C5">
            <w:r>
              <w:t>19</w:t>
            </w:r>
            <w:r w:rsidRPr="000279D8">
              <w:rPr>
                <w:vertAlign w:val="superscript"/>
              </w:rPr>
              <w:t>th</w:t>
            </w:r>
            <w:r>
              <w:t xml:space="preserve"> - 9</w:t>
            </w:r>
          </w:p>
        </w:tc>
      </w:tr>
    </w:tbl>
    <w:p w:rsidR="00D8181B" w:rsidRDefault="00D8181B"/>
    <w:bookmarkEnd w:id="0"/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B"/>
    <w:rsid w:val="000145A5"/>
    <w:rsid w:val="000279D8"/>
    <w:rsid w:val="00043514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914FB"/>
    <w:rsid w:val="00692553"/>
    <w:rsid w:val="007554A1"/>
    <w:rsid w:val="007C174F"/>
    <w:rsid w:val="0083701B"/>
    <w:rsid w:val="0085168B"/>
    <w:rsid w:val="008B2336"/>
    <w:rsid w:val="008F49C0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029D27-9038-400E-BAAC-1068DB0F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54883D3E06413F84F794C62934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8761-5FD0-415A-AC3C-DC0E88DEFE32}"/>
      </w:docPartPr>
      <w:docPartBody>
        <w:p w:rsidR="000C48F7" w:rsidRDefault="00EA2AED">
          <w:pPr>
            <w:pStyle w:val="C154883D3E06413F84F794C62934CD1D"/>
          </w:pPr>
          <w:r>
            <w:t>[Click to Select Date]</w:t>
          </w:r>
        </w:p>
      </w:docPartBody>
    </w:docPart>
    <w:docPart>
      <w:docPartPr>
        <w:name w:val="0C756A66FBF74AB39B21B1FB2874F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25488-ABA2-4D1B-B749-5D887F0121AA}"/>
      </w:docPartPr>
      <w:docPartBody>
        <w:p w:rsidR="000C48F7" w:rsidRDefault="00EA2AED">
          <w:pPr>
            <w:pStyle w:val="0C756A66FBF74AB39B21B1FB2874F05A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D"/>
    <w:rsid w:val="000C48F7"/>
    <w:rsid w:val="003814C0"/>
    <w:rsid w:val="007F613E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33078A0A234AB184744D5EEE7663CB">
    <w:name w:val="2933078A0A234AB184744D5EEE7663CB"/>
  </w:style>
  <w:style w:type="paragraph" w:customStyle="1" w:styleId="C154883D3E06413F84F794C62934CD1D">
    <w:name w:val="C154883D3E06413F84F794C62934CD1D"/>
  </w:style>
  <w:style w:type="paragraph" w:customStyle="1" w:styleId="F229B951DF41409C8629BC4242F305ED">
    <w:name w:val="F229B951DF41409C8629BC4242F305ED"/>
  </w:style>
  <w:style w:type="paragraph" w:customStyle="1" w:styleId="CBD20AE5B50543D0BB150AE72101D0EF">
    <w:name w:val="CBD20AE5B50543D0BB150AE72101D0EF"/>
  </w:style>
  <w:style w:type="paragraph" w:customStyle="1" w:styleId="6834AC184D6C49619416A7518001F10E">
    <w:name w:val="6834AC184D6C49619416A7518001F10E"/>
  </w:style>
  <w:style w:type="paragraph" w:customStyle="1" w:styleId="DBB4164F77EC403F9BD548677E2869C2">
    <w:name w:val="DBB4164F77EC403F9BD548677E2869C2"/>
  </w:style>
  <w:style w:type="paragraph" w:customStyle="1" w:styleId="0C756A66FBF74AB39B21B1FB2874F05A">
    <w:name w:val="0C756A66FBF74AB39B21B1FB2874F05A"/>
  </w:style>
  <w:style w:type="paragraph" w:customStyle="1" w:styleId="B2138746A5CD43BEB3895B277CCC4CC7">
    <w:name w:val="B2138746A5CD43BEB3895B277CCC4CC7"/>
  </w:style>
  <w:style w:type="paragraph" w:customStyle="1" w:styleId="FB64BCD5D670426EA2DC0F7B257D5FA6">
    <w:name w:val="FB64BCD5D670426EA2DC0F7B257D5FA6"/>
  </w:style>
  <w:style w:type="paragraph" w:customStyle="1" w:styleId="89202DA26FDD46498E14658AAB497C1F">
    <w:name w:val="89202DA26FDD46498E14658AAB497C1F"/>
  </w:style>
  <w:style w:type="paragraph" w:customStyle="1" w:styleId="DC35A9A87B9743A48FEA1CB228F5F33E">
    <w:name w:val="DC35A9A87B9743A48FEA1CB228F5F33E"/>
  </w:style>
  <w:style w:type="paragraph" w:customStyle="1" w:styleId="4E123F77DB0F4EC39353D57B33018205">
    <w:name w:val="4E123F77DB0F4EC39353D57B33018205"/>
  </w:style>
  <w:style w:type="paragraph" w:customStyle="1" w:styleId="677CA7FBA8584DE98B8F55C8D30888DD">
    <w:name w:val="677CA7FBA8584DE98B8F55C8D30888DD"/>
  </w:style>
  <w:style w:type="paragraph" w:customStyle="1" w:styleId="87F2F59C7D9E4347BC6A7D9D9C059AE9">
    <w:name w:val="87F2F59C7D9E4347BC6A7D9D9C059AE9"/>
  </w:style>
  <w:style w:type="paragraph" w:customStyle="1" w:styleId="9EF5CD58E19541A994E29F3E9E7234E1">
    <w:name w:val="9EF5CD58E19541A994E29F3E9E7234E1"/>
  </w:style>
  <w:style w:type="paragraph" w:customStyle="1" w:styleId="2008FD66865042EEBC8FE0B5150BFD8A">
    <w:name w:val="2008FD66865042EEBC8FE0B5150BFD8A"/>
  </w:style>
  <w:style w:type="paragraph" w:customStyle="1" w:styleId="8450CB6161A4418F98E630E312FB6581">
    <w:name w:val="8450CB6161A4418F98E630E312FB6581"/>
  </w:style>
  <w:style w:type="paragraph" w:customStyle="1" w:styleId="1986A9AA08C54536801E74DFC87B1D4D">
    <w:name w:val="1986A9AA08C54536801E74DFC87B1D4D"/>
  </w:style>
  <w:style w:type="paragraph" w:customStyle="1" w:styleId="237F8AA14F6E4540A07401CB0D4B52DB">
    <w:name w:val="237F8AA14F6E4540A07401CB0D4B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Andrew Adams</cp:lastModifiedBy>
  <cp:revision>3</cp:revision>
  <cp:lastPrinted>2004-01-21T19:22:00Z</cp:lastPrinted>
  <dcterms:created xsi:type="dcterms:W3CDTF">2017-09-22T05:40:00Z</dcterms:created>
  <dcterms:modified xsi:type="dcterms:W3CDTF">2017-09-22T07:38:00Z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