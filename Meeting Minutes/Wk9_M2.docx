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F01D41" w:rsidP="00954110">
      <w:pPr>
        <w:pStyle w:val="Title"/>
      </w:pPr>
      <w:r>
        <w:t>Wk9_M2</w:t>
      </w:r>
      <w:r>
        <w:tab/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9-2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F01D41" w:rsidP="00F01D41">
                <w:pPr>
                  <w:pStyle w:val="Details"/>
                </w:pPr>
                <w:r>
                  <w:t>September 20,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1pm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F01D41" w:rsidP="00F01D41">
            <w:pPr>
              <w:pStyle w:val="Details"/>
            </w:pPr>
            <w:r>
              <w:t>Discord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F01D41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F01D41" w:rsidP="005052C5">
            <w:r>
              <w:t>Team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Online through use of discord</w:t>
            </w:r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 xml:space="preserve">Rick </w:t>
            </w:r>
            <w:proofErr w:type="spellStart"/>
            <w:r>
              <w:t>Mccasker</w:t>
            </w:r>
            <w:proofErr w:type="spellEnd"/>
          </w:p>
        </w:tc>
      </w:tr>
      <w:tr w:rsidR="0085168B" w:rsidRPr="00692553" w:rsidTr="00F01D41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Rick, Chais,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F01D41" w:rsidP="00F01D41">
            <w:pPr>
              <w:pStyle w:val="Heading4"/>
            </w:pPr>
            <w:bookmarkStart w:id="0" w:name="MinuteTopicSection"/>
            <w:bookmarkStart w:id="1" w:name="MinuteItems"/>
            <w:bookmarkStart w:id="2" w:name="MinuteTopic"/>
            <w:bookmarkEnd w:id="1"/>
            <w:bookmarkEnd w:id="2"/>
            <w:r>
              <w:t>1.5hrs</w:t>
            </w:r>
            <w:bookmarkStart w:id="3" w:name="_GoBack"/>
            <w:bookmarkEnd w:id="3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F01D41" w:rsidP="00F01D41">
            <w:pPr>
              <w:pStyle w:val="Heading4"/>
            </w:pPr>
            <w:r>
              <w:t xml:space="preserve">finalizeation of everything sprint 1 and begin sprint 2 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F01D41" w:rsidP="005052C5">
            <w:r>
              <w:t>Finalize</w:t>
            </w:r>
            <w:r>
              <w:t xml:space="preserve"> the Task plan for Sprint 2 and upload this sprint plan, and potentially revised release plan, to your repository by end of this workshop Day.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F01D41" w:rsidP="005052C5">
            <w:r>
              <w:t>Upload final version of Sprint 1 burndown chart and Release burndown chart in repository​ ​by​ ​end​ ​of​ ​this​ ​workshop​ ​day.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01D41" w:rsidRPr="00CE6342" w:rsidRDefault="00F01D41" w:rsidP="00F01D41">
            <w:r>
              <w:t>Finalized task plan for sprint 2, uploaded final version of sprint 1 burndown chart along with release burndown chart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F01D41" w:rsidP="005052C5">
            <w:r>
              <w:t xml:space="preserve">Completed sprint 1 retrospective 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F01D41" w:rsidP="005052C5">
            <w:r>
              <w:t xml:space="preserve">Finalized sprint 1 artefacts </w:t>
            </w:r>
          </w:p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F01D41" w:rsidP="005052C5">
            <w:r>
              <w:t>Database model / design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F01D41" w:rsidP="005052C5">
            <w:r>
              <w:t>Rick, Chais, 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F01D41" w:rsidP="005052C5">
            <w:r>
              <w:t>26</w:t>
            </w:r>
            <w:r w:rsidRPr="00F01D41">
              <w:rPr>
                <w:vertAlign w:val="superscript"/>
              </w:rPr>
              <w:t>th</w:t>
            </w:r>
            <w:r>
              <w:t xml:space="preserve"> – 9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F01D41" w:rsidP="005052C5">
            <w:r>
              <w:t xml:space="preserve">Burndown charts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F01D41" w:rsidP="005052C5">
            <w:r>
              <w:t>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F01D41" w:rsidP="005052C5">
            <w:r>
              <w:t>22</w:t>
            </w:r>
            <w:r w:rsidRPr="00F01D41">
              <w:rPr>
                <w:vertAlign w:val="superscript"/>
              </w:rPr>
              <w:t>nd</w:t>
            </w:r>
            <w:r>
              <w:t xml:space="preserve"> - 9</w:t>
            </w:r>
          </w:p>
        </w:tc>
      </w:tr>
      <w:tr w:rsidR="00F01D41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F01D41" w:rsidRDefault="00F01D41" w:rsidP="005052C5">
            <w:r>
              <w:t>Individual portfolio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01D41" w:rsidRDefault="00F01D41" w:rsidP="005052C5">
            <w:r>
              <w:t>Rick, Chais, 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01D41" w:rsidRDefault="00F01D41" w:rsidP="005052C5">
            <w:r>
              <w:t>22</w:t>
            </w:r>
            <w:r w:rsidRPr="00F01D41">
              <w:rPr>
                <w:vertAlign w:val="superscript"/>
              </w:rPr>
              <w:t>nd</w:t>
            </w:r>
            <w:r>
              <w:t xml:space="preserve"> – 9</w:t>
            </w:r>
          </w:p>
        </w:tc>
      </w:tr>
      <w:tr w:rsidR="00F01D41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F01D41" w:rsidRDefault="00F01D41" w:rsidP="005052C5">
            <w:r>
              <w:t xml:space="preserve">Sprint 1 retrospective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F01D41" w:rsidRDefault="00F01D41" w:rsidP="005052C5">
            <w:r>
              <w:t>Rick, Chais, 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F01D41" w:rsidRDefault="00F01D41" w:rsidP="005052C5">
            <w:r>
              <w:t>22</w:t>
            </w:r>
            <w:r w:rsidRPr="00F01D41">
              <w:rPr>
                <w:vertAlign w:val="superscript"/>
              </w:rPr>
              <w:t>nd</w:t>
            </w:r>
            <w:r>
              <w:t xml:space="preserve"> - 9</w:t>
            </w:r>
          </w:p>
        </w:tc>
      </w:tr>
    </w:tbl>
    <w:p w:rsidR="00D8181B" w:rsidRDefault="00D8181B"/>
    <w:bookmarkEnd w:id="0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7554A1"/>
    <w:rsid w:val="007C174F"/>
    <w:rsid w:val="0083701B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F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D56985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Andrew Adams</cp:lastModifiedBy>
  <cp:revision>3</cp:revision>
  <cp:lastPrinted>2004-01-21T19:22:00Z</cp:lastPrinted>
  <dcterms:created xsi:type="dcterms:W3CDTF">2017-09-22T05:40:00Z</dcterms:created>
  <dcterms:modified xsi:type="dcterms:W3CDTF">2017-09-22T07:57:00Z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