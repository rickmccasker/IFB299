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alias w:val="Title"/>
        <w:tag w:val="Title"/>
        <w:id w:val="48425763"/>
        <w:placeholder>
          <w:docPart w:val="2933078A0A234AB184744D5EEE7663CB"/>
        </w:placeholder>
        <w:temporary/>
        <w:showingPlcHdr/>
      </w:sdtPr>
      <w:sdtEndPr/>
      <w:sdtContent>
        <w:p w:rsidR="00954110" w:rsidRDefault="00423E89" w:rsidP="00954110">
          <w:pPr>
            <w:pStyle w:val="Title"/>
          </w:pPr>
          <w:r w:rsidRPr="00423E89">
            <w:t>[Meeting Title]</w:t>
          </w:r>
        </w:p>
      </w:sdtContent>
    </w:sdt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C154883D3E06413F84F794C62934CD1D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5F58B2" w:rsidP="005F58B2">
                <w:pPr>
                  <w:pStyle w:val="Details"/>
                </w:pPr>
                <w:r>
                  <w:t>[Click to Select Date]</w:t>
                </w:r>
              </w:p>
            </w:tc>
          </w:sdtContent>
        </w:sdt>
        <w:sdt>
          <w:sdtPr>
            <w:alias w:val="Time"/>
            <w:tag w:val="Time"/>
            <w:id w:val="48425610"/>
            <w:placeholder>
              <w:docPart w:val="F229B951DF41409C8629BC4242F305ED"/>
            </w:placeholder>
            <w:temporary/>
            <w:showingPlcHdr/>
          </w:sdtPr>
          <w:sdtEndPr/>
          <w:sdtContent>
            <w:tc>
              <w:tcPr>
                <w:tcW w:w="2231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5F58B2" w:rsidP="005F58B2">
                <w:pPr>
                  <w:pStyle w:val="Details"/>
                </w:pPr>
                <w:r>
                  <w:t>[Meeting Time]</w:t>
                </w:r>
              </w:p>
            </w:tc>
          </w:sdtContent>
        </w:sdt>
        <w:sdt>
          <w:sdtPr>
            <w:alias w:val="Location"/>
            <w:tag w:val="Location"/>
            <w:id w:val="48425637"/>
            <w:placeholder>
              <w:docPart w:val="CBD20AE5B50543D0BB150AE72101D0EF"/>
            </w:placeholder>
            <w:temporary/>
            <w:showingPlcHdr/>
          </w:sdtPr>
          <w:sdtEndPr/>
          <w:sdtContent>
            <w:tc>
              <w:tcPr>
                <w:tcW w:w="3240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5F58B2" w:rsidP="005F58B2">
                <w:pPr>
                  <w:pStyle w:val="Details"/>
                </w:pPr>
                <w:r>
                  <w:t>[Meeting Location]</w:t>
                </w:r>
              </w:p>
            </w:tc>
          </w:sdtContent>
        </w:sdt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71"/>
        <w:gridCol w:w="8119"/>
      </w:tblGrid>
      <w:tr w:rsidR="0085168B" w:rsidRPr="00692553" w:rsidTr="005F58B2">
        <w:trPr>
          <w:trHeight w:val="360"/>
        </w:trPr>
        <w:tc>
          <w:tcPr>
            <w:tcW w:w="201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28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Facilitator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Timekeeper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85168B" w:rsidP="005052C5"/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:rsidTr="005F58B2">
        <w:bookmarkStart w:id="1" w:name="MinuteTopic" w:displacedByCustomXml="next"/>
        <w:bookmarkEnd w:id="1" w:displacedByCustomXml="next"/>
        <w:bookmarkStart w:id="2" w:name="MinuteItems" w:displacedByCustomXml="next"/>
        <w:bookmarkEnd w:id="2" w:displacedByCustomXml="next"/>
        <w:bookmarkStart w:id="3" w:name="MinuteTopicSection" w:displacedByCustomXml="next"/>
        <w:sdt>
          <w:sdtPr>
            <w:alias w:val="Time"/>
            <w:tag w:val="Time"/>
            <w:id w:val="48425664"/>
            <w:placeholder>
              <w:docPart w:val="6834AC184D6C49619416A7518001F10E"/>
            </w:placeholder>
            <w:temporary/>
            <w:showingPlcHdr/>
          </w:sdtPr>
          <w:sdtEndPr/>
          <w:sdtContent>
            <w:tc>
              <w:tcPr>
                <w:tcW w:w="253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85168B" w:rsidRPr="00954110" w:rsidRDefault="005F58B2" w:rsidP="005F58B2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691"/>
            <w:placeholder>
              <w:docPart w:val="DBB4164F77EC403F9BD548677E2869C2"/>
            </w:placeholder>
            <w:temporary/>
            <w:showingPlcHdr/>
          </w:sdtPr>
          <w:sdtEndPr/>
          <w:sdtContent>
            <w:tc>
              <w:tcPr>
                <w:tcW w:w="4080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85168B" w:rsidRPr="00954110" w:rsidRDefault="005F58B2" w:rsidP="005F58B2">
                <w:pPr>
                  <w:pStyle w:val="Heading4"/>
                </w:pPr>
                <w:r>
                  <w:t>[Topic]</w:t>
                </w:r>
              </w:p>
            </w:tc>
          </w:sdtContent>
        </w:sdt>
        <w:sdt>
          <w:sdtPr>
            <w:alias w:val="Presenter"/>
            <w:tag w:val="Presenter"/>
            <w:id w:val="48425718"/>
            <w:placeholder>
              <w:docPart w:val="0C756A66FBF74AB39B21B1FB2874F05A"/>
            </w:placeholder>
            <w:temporary/>
            <w:showingPlcHdr/>
          </w:sdtPr>
          <w:sdtEndPr/>
          <w:sdtContent>
            <w:tc>
              <w:tcPr>
                <w:tcW w:w="352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85168B" w:rsidRPr="00D8181B" w:rsidRDefault="005F58B2" w:rsidP="005F58B2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4536"/>
        <w:gridCol w:w="2711"/>
        <w:gridCol w:w="1470"/>
      </w:tblGrid>
      <w:tr w:rsidR="00E71DBA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4" w:name="MinuteDiscussion"/>
            <w:bookmarkEnd w:id="4"/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5" w:name="MinuteConclusion"/>
            <w:bookmarkEnd w:id="5"/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CB376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E71DBA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6" w:name="MinuteActionItems"/>
            <w:bookmarkEnd w:id="6"/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7" w:name="MinutePersonResponsible"/>
            <w:bookmarkEnd w:id="7"/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8" w:name="MinuteDeadline"/>
            <w:bookmarkEnd w:id="8"/>
            <w:r>
              <w:t>Deadline</w:t>
            </w:r>
          </w:p>
        </w:tc>
      </w:tr>
      <w:tr w:rsidR="0085168B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726" w:type="dxa"/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478" w:type="dxa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726" w:type="dxa"/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478" w:type="dxa"/>
            <w:shd w:val="clear" w:color="auto" w:fill="auto"/>
            <w:vAlign w:val="center"/>
          </w:tcPr>
          <w:p w:rsidR="0085168B" w:rsidRPr="00692553" w:rsidRDefault="0085168B" w:rsidP="005052C5"/>
        </w:tc>
      </w:tr>
    </w:tbl>
    <w:p w:rsidR="00D8181B" w:rsidRDefault="00D8181B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sdt>
          <w:sdtPr>
            <w:alias w:val="Time"/>
            <w:tag w:val="Time"/>
            <w:id w:val="48425748"/>
            <w:placeholder>
              <w:docPart w:val="B2138746A5CD43BEB3895B277CCC4CC7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749"/>
            <w:placeholder>
              <w:docPart w:val="FB64BCD5D670426EA2DC0F7B257D5FA6"/>
            </w:placeholder>
            <w:temporary/>
            <w:showingPlcHdr/>
          </w:sdtPr>
          <w:sdtEndPr/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[Topic]</w:t>
                </w:r>
              </w:p>
            </w:tc>
          </w:sdtContent>
        </w:sdt>
        <w:sdt>
          <w:sdtPr>
            <w:alias w:val="Presenter"/>
            <w:tag w:val="Presenter"/>
            <w:id w:val="48425750"/>
            <w:placeholder>
              <w:docPart w:val="89202DA26FDD46498E14658AAB497C1F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4536"/>
        <w:gridCol w:w="2711"/>
        <w:gridCol w:w="1470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sdt>
          <w:sdtPr>
            <w:alias w:val="Time"/>
            <w:tag w:val="Time"/>
            <w:id w:val="48425751"/>
            <w:placeholder>
              <w:docPart w:val="DC35A9A87B9743A48FEA1CB228F5F33E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752"/>
            <w:placeholder>
              <w:docPart w:val="4E123F77DB0F4EC39353D57B33018205"/>
            </w:placeholder>
            <w:temporary/>
            <w:showingPlcHdr/>
          </w:sdtPr>
          <w:sdtEndPr/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[Topic]</w:t>
                </w:r>
              </w:p>
            </w:tc>
          </w:sdtContent>
        </w:sdt>
        <w:sdt>
          <w:sdtPr>
            <w:alias w:val="Presenter"/>
            <w:tag w:val="Presenter"/>
            <w:id w:val="48425753"/>
            <w:placeholder>
              <w:docPart w:val="677CA7FBA8584DE98B8F55C8D30888DD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4536"/>
        <w:gridCol w:w="2711"/>
        <w:gridCol w:w="1470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sdt>
          <w:sdtPr>
            <w:alias w:val="Time"/>
            <w:tag w:val="Time"/>
            <w:id w:val="48425754"/>
            <w:placeholder>
              <w:docPart w:val="87F2F59C7D9E4347BC6A7D9D9C059AE9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755"/>
            <w:placeholder>
              <w:docPart w:val="9EF5CD58E19541A994E29F3E9E7234E1"/>
            </w:placeholder>
            <w:temporary/>
            <w:showingPlcHdr/>
          </w:sdtPr>
          <w:sdtEndPr/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[Topic]</w:t>
                </w:r>
              </w:p>
            </w:tc>
          </w:sdtContent>
        </w:sdt>
        <w:sdt>
          <w:sdtPr>
            <w:alias w:val="Presenter"/>
            <w:tag w:val="Presenter"/>
            <w:id w:val="48425756"/>
            <w:placeholder>
              <w:docPart w:val="2008FD66865042EEBC8FE0B5150BFD8A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4536"/>
        <w:gridCol w:w="2711"/>
        <w:gridCol w:w="1470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sdt>
          <w:sdtPr>
            <w:alias w:val="Time"/>
            <w:tag w:val="Time"/>
            <w:id w:val="48425757"/>
            <w:placeholder>
              <w:docPart w:val="8450CB6161A4418F98E630E312FB6581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758"/>
            <w:placeholder>
              <w:docPart w:val="1986A9AA08C54536801E74DFC87B1D4D"/>
            </w:placeholder>
            <w:temporary/>
            <w:showingPlcHdr/>
          </w:sdtPr>
          <w:sdtEndPr/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[Topic]</w:t>
                </w:r>
              </w:p>
            </w:tc>
          </w:sdtContent>
        </w:sdt>
        <w:sdt>
          <w:sdtPr>
            <w:alias w:val="Presenter"/>
            <w:tag w:val="Presenter"/>
            <w:id w:val="48425759"/>
            <w:placeholder>
              <w:docPart w:val="237F8AA14F6E4540A07401CB0D4B52DB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4536"/>
        <w:gridCol w:w="2711"/>
        <w:gridCol w:w="1470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bookmarkEnd w:id="3"/>
    </w:tbl>
    <w:p w:rsidR="00BB5323" w:rsidRDefault="00BB5323" w:rsidP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91"/>
        <w:gridCol w:w="8199"/>
      </w:tblGrid>
      <w:tr w:rsidR="00987202" w:rsidRPr="00692553" w:rsidTr="005F58B2">
        <w:trPr>
          <w:trHeight w:val="288"/>
        </w:trPr>
        <w:tc>
          <w:tcPr>
            <w:tcW w:w="192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Observers</w:t>
            </w:r>
          </w:p>
        </w:tc>
        <w:tc>
          <w:tcPr>
            <w:tcW w:w="8331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  <w:tr w:rsidR="00987202" w:rsidRPr="00692553" w:rsidTr="005F58B2">
        <w:trPr>
          <w:trHeight w:val="288"/>
        </w:trPr>
        <w:tc>
          <w:tcPr>
            <w:tcW w:w="1921" w:type="dxa"/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Resource persons</w:t>
            </w:r>
          </w:p>
        </w:tc>
        <w:tc>
          <w:tcPr>
            <w:tcW w:w="8331" w:type="dxa"/>
            <w:shd w:val="clear" w:color="auto" w:fill="auto"/>
            <w:vAlign w:val="center"/>
          </w:tcPr>
          <w:p w:rsidR="00987202" w:rsidRPr="00692553" w:rsidRDefault="00987202" w:rsidP="00D621F4"/>
        </w:tc>
      </w:tr>
      <w:tr w:rsidR="00987202" w:rsidRPr="00692553" w:rsidTr="005F58B2">
        <w:trPr>
          <w:trHeight w:val="288"/>
        </w:trPr>
        <w:tc>
          <w:tcPr>
            <w:tcW w:w="1921" w:type="dxa"/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Special notes</w:t>
            </w:r>
          </w:p>
        </w:tc>
        <w:tc>
          <w:tcPr>
            <w:tcW w:w="8331" w:type="dxa"/>
            <w:shd w:val="clear" w:color="auto" w:fill="auto"/>
            <w:vAlign w:val="center"/>
          </w:tcPr>
          <w:p w:rsidR="00987202" w:rsidRPr="00692553" w:rsidRDefault="00987202" w:rsidP="00D621F4"/>
        </w:tc>
      </w:tr>
    </w:tbl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1B"/>
    <w:rsid w:val="000145A5"/>
    <w:rsid w:val="00043514"/>
    <w:rsid w:val="002138F0"/>
    <w:rsid w:val="00344FA0"/>
    <w:rsid w:val="00417272"/>
    <w:rsid w:val="00423E89"/>
    <w:rsid w:val="00456620"/>
    <w:rsid w:val="00495E0E"/>
    <w:rsid w:val="005052C5"/>
    <w:rsid w:val="00531002"/>
    <w:rsid w:val="005F58B2"/>
    <w:rsid w:val="00692553"/>
    <w:rsid w:val="007554A1"/>
    <w:rsid w:val="007C174F"/>
    <w:rsid w:val="0083701B"/>
    <w:rsid w:val="0085168B"/>
    <w:rsid w:val="008B2336"/>
    <w:rsid w:val="008F49C0"/>
    <w:rsid w:val="00954110"/>
    <w:rsid w:val="00987202"/>
    <w:rsid w:val="00AE3851"/>
    <w:rsid w:val="00B84015"/>
    <w:rsid w:val="00BB5323"/>
    <w:rsid w:val="00BF65DF"/>
    <w:rsid w:val="00C166AB"/>
    <w:rsid w:val="00CB3760"/>
    <w:rsid w:val="00CE6342"/>
    <w:rsid w:val="00D621F4"/>
    <w:rsid w:val="00D8181B"/>
    <w:rsid w:val="00E43BAB"/>
    <w:rsid w:val="00E4591C"/>
    <w:rsid w:val="00E60E43"/>
    <w:rsid w:val="00E71DBA"/>
    <w:rsid w:val="00E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4029D27-9038-400E-BAAC-1068DB0F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\AppData\Roaming\Microsoft\Templates\Meeting%20minutes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33078A0A234AB184744D5EEE766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FC91E-1AA1-4901-A284-0A8B6A6D7818}"/>
      </w:docPartPr>
      <w:docPartBody>
        <w:p w:rsidR="00000000" w:rsidRDefault="00EA2AED">
          <w:pPr>
            <w:pStyle w:val="2933078A0A234AB184744D5EEE7663CB"/>
          </w:pPr>
          <w:r>
            <w:t>[M</w:t>
          </w:r>
          <w:r w:rsidRPr="00954110">
            <w:t>ee</w:t>
          </w:r>
          <w:r>
            <w:t>ting Title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C154883D3E06413F84F794C62934C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C8761-5FD0-415A-AC3C-DC0E88DEFE32}"/>
      </w:docPartPr>
      <w:docPartBody>
        <w:p w:rsidR="00000000" w:rsidRDefault="00EA2AED">
          <w:pPr>
            <w:pStyle w:val="C154883D3E06413F84F794C62934CD1D"/>
          </w:pPr>
          <w:r>
            <w:t>[Click to Select Date]</w:t>
          </w:r>
        </w:p>
      </w:docPartBody>
    </w:docPart>
    <w:docPart>
      <w:docPartPr>
        <w:name w:val="F229B951DF41409C8629BC4242F30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FF866-E7C2-4AAA-8350-262FF475C444}"/>
      </w:docPartPr>
      <w:docPartBody>
        <w:p w:rsidR="00000000" w:rsidRDefault="00EA2AED">
          <w:pPr>
            <w:pStyle w:val="F229B951DF41409C8629BC4242F305ED"/>
          </w:pPr>
          <w:r>
            <w:t>[Meeting Time]</w:t>
          </w:r>
        </w:p>
      </w:docPartBody>
    </w:docPart>
    <w:docPart>
      <w:docPartPr>
        <w:name w:val="CBD20AE5B50543D0BB150AE72101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2EFEF-096D-4A2D-8D7A-9DDD0181E5B3}"/>
      </w:docPartPr>
      <w:docPartBody>
        <w:p w:rsidR="00000000" w:rsidRDefault="00EA2AED">
          <w:pPr>
            <w:pStyle w:val="CBD20AE5B50543D0BB150AE72101D0EF"/>
          </w:pPr>
          <w:r>
            <w:t>[Meeting Location]</w:t>
          </w:r>
        </w:p>
      </w:docPartBody>
    </w:docPart>
    <w:docPart>
      <w:docPartPr>
        <w:name w:val="6834AC184D6C49619416A7518001F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678C1-A322-4ABF-8EE1-A8C963BE82B9}"/>
      </w:docPartPr>
      <w:docPartBody>
        <w:p w:rsidR="00000000" w:rsidRDefault="00EA2AED">
          <w:pPr>
            <w:pStyle w:val="6834AC184D6C49619416A7518001F10E"/>
          </w:pPr>
          <w:r>
            <w:t>[Time Allotted]</w:t>
          </w:r>
        </w:p>
      </w:docPartBody>
    </w:docPart>
    <w:docPart>
      <w:docPartPr>
        <w:name w:val="DBB4164F77EC403F9BD548677E286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67292-C7D6-4122-A278-B4C48E0E1A8D}"/>
      </w:docPartPr>
      <w:docPartBody>
        <w:p w:rsidR="00000000" w:rsidRDefault="00EA2AED">
          <w:pPr>
            <w:pStyle w:val="DBB4164F77EC403F9BD548677E2869C2"/>
          </w:pPr>
          <w:r>
            <w:t>[Topic]</w:t>
          </w:r>
        </w:p>
      </w:docPartBody>
    </w:docPart>
    <w:docPart>
      <w:docPartPr>
        <w:name w:val="0C756A66FBF74AB39B21B1FB2874F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25488-ABA2-4D1B-B749-5D887F0121AA}"/>
      </w:docPartPr>
      <w:docPartBody>
        <w:p w:rsidR="00000000" w:rsidRDefault="00EA2AED">
          <w:pPr>
            <w:pStyle w:val="0C756A66FBF74AB39B21B1FB2874F05A"/>
          </w:pPr>
          <w:r>
            <w:t>[Presenter]</w:t>
          </w:r>
        </w:p>
      </w:docPartBody>
    </w:docPart>
    <w:docPart>
      <w:docPartPr>
        <w:name w:val="B2138746A5CD43BEB3895B277CCC4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DE95F-A53A-47B2-B537-C7F686491FB1}"/>
      </w:docPartPr>
      <w:docPartBody>
        <w:p w:rsidR="00000000" w:rsidRDefault="00EA2AED">
          <w:pPr>
            <w:pStyle w:val="B2138746A5CD43BEB3895B277CCC4CC7"/>
          </w:pPr>
          <w:r>
            <w:t>[Time Allotted]</w:t>
          </w:r>
        </w:p>
      </w:docPartBody>
    </w:docPart>
    <w:docPart>
      <w:docPartPr>
        <w:name w:val="FB64BCD5D670426EA2DC0F7B257D5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74C1A-9C6C-4C18-8314-0793EDEE66F7}"/>
      </w:docPartPr>
      <w:docPartBody>
        <w:p w:rsidR="00000000" w:rsidRDefault="00EA2AED">
          <w:pPr>
            <w:pStyle w:val="FB64BCD5D670426EA2DC0F7B257D5FA6"/>
          </w:pPr>
          <w:r>
            <w:t>[Topic]</w:t>
          </w:r>
        </w:p>
      </w:docPartBody>
    </w:docPart>
    <w:docPart>
      <w:docPartPr>
        <w:name w:val="89202DA26FDD46498E14658AAB497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77FF1-7E81-48D7-9C12-5E8C34A9267E}"/>
      </w:docPartPr>
      <w:docPartBody>
        <w:p w:rsidR="00000000" w:rsidRDefault="00EA2AED">
          <w:pPr>
            <w:pStyle w:val="89202DA26FDD46498E14658AAB497C1F"/>
          </w:pPr>
          <w:r>
            <w:t>[Presenter]</w:t>
          </w:r>
        </w:p>
      </w:docPartBody>
    </w:docPart>
    <w:docPart>
      <w:docPartPr>
        <w:name w:val="DC35A9A87B9743A48FEA1CB228F5F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28FE5-D8D2-4718-B41E-A5AEFBFE01E5}"/>
      </w:docPartPr>
      <w:docPartBody>
        <w:p w:rsidR="00000000" w:rsidRDefault="00EA2AED">
          <w:pPr>
            <w:pStyle w:val="DC35A9A87B9743A48FEA1CB228F5F33E"/>
          </w:pPr>
          <w:r>
            <w:t>[Time Allotted]</w:t>
          </w:r>
        </w:p>
      </w:docPartBody>
    </w:docPart>
    <w:docPart>
      <w:docPartPr>
        <w:name w:val="4E123F77DB0F4EC39353D57B33018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4AE0C-7831-4112-86CD-E1EECD672333}"/>
      </w:docPartPr>
      <w:docPartBody>
        <w:p w:rsidR="00000000" w:rsidRDefault="00EA2AED">
          <w:pPr>
            <w:pStyle w:val="4E123F77DB0F4EC39353D57B33018205"/>
          </w:pPr>
          <w:r>
            <w:t>[Topic]</w:t>
          </w:r>
        </w:p>
      </w:docPartBody>
    </w:docPart>
    <w:docPart>
      <w:docPartPr>
        <w:name w:val="677CA7FBA8584DE98B8F55C8D3088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998E9-6F9A-468E-9824-83B12509AD75}"/>
      </w:docPartPr>
      <w:docPartBody>
        <w:p w:rsidR="00000000" w:rsidRDefault="00EA2AED">
          <w:pPr>
            <w:pStyle w:val="677CA7FBA8584DE98B8F55C8D30888DD"/>
          </w:pPr>
          <w:r>
            <w:t>[Presenter]</w:t>
          </w:r>
        </w:p>
      </w:docPartBody>
    </w:docPart>
    <w:docPart>
      <w:docPartPr>
        <w:name w:val="87F2F59C7D9E4347BC6A7D9D9C059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BFEF8-9CE3-4712-8661-448473BFBAEE}"/>
      </w:docPartPr>
      <w:docPartBody>
        <w:p w:rsidR="00000000" w:rsidRDefault="00EA2AED">
          <w:pPr>
            <w:pStyle w:val="87F2F59C7D9E4347BC6A7D9D9C059AE9"/>
          </w:pPr>
          <w:r>
            <w:t>[Time Allotted]</w:t>
          </w:r>
        </w:p>
      </w:docPartBody>
    </w:docPart>
    <w:docPart>
      <w:docPartPr>
        <w:name w:val="9EF5CD58E19541A994E29F3E9E723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A4D75-EBF0-4EFA-AFE1-3BEB999A42EA}"/>
      </w:docPartPr>
      <w:docPartBody>
        <w:p w:rsidR="00000000" w:rsidRDefault="00EA2AED">
          <w:pPr>
            <w:pStyle w:val="9EF5CD58E19541A994E29F3E9E7234E1"/>
          </w:pPr>
          <w:r>
            <w:t>[Topic]</w:t>
          </w:r>
        </w:p>
      </w:docPartBody>
    </w:docPart>
    <w:docPart>
      <w:docPartPr>
        <w:name w:val="2008FD66865042EEBC8FE0B5150BF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F44A5-8759-43F4-8B8A-DEEDE8D28B9B}"/>
      </w:docPartPr>
      <w:docPartBody>
        <w:p w:rsidR="00000000" w:rsidRDefault="00EA2AED">
          <w:pPr>
            <w:pStyle w:val="2008FD66865042EEBC8FE0B5150BFD8A"/>
          </w:pPr>
          <w:r>
            <w:t>[Presenter]</w:t>
          </w:r>
        </w:p>
      </w:docPartBody>
    </w:docPart>
    <w:docPart>
      <w:docPartPr>
        <w:name w:val="8450CB6161A4418F98E630E312FB6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6475E-EDA4-4DAD-950A-57E0687D62AF}"/>
      </w:docPartPr>
      <w:docPartBody>
        <w:p w:rsidR="00000000" w:rsidRDefault="00EA2AED">
          <w:pPr>
            <w:pStyle w:val="8450CB6161A4418F98E630E312FB6581"/>
          </w:pPr>
          <w:r>
            <w:t>[Time Allotted]</w:t>
          </w:r>
        </w:p>
      </w:docPartBody>
    </w:docPart>
    <w:docPart>
      <w:docPartPr>
        <w:name w:val="1986A9AA08C54536801E74DFC87B1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F4D76-517B-49D4-AA36-EAC214E68240}"/>
      </w:docPartPr>
      <w:docPartBody>
        <w:p w:rsidR="00000000" w:rsidRDefault="00EA2AED">
          <w:pPr>
            <w:pStyle w:val="1986A9AA08C54536801E74DFC87B1D4D"/>
          </w:pPr>
          <w:r>
            <w:t>[Topic]</w:t>
          </w:r>
        </w:p>
      </w:docPartBody>
    </w:docPart>
    <w:docPart>
      <w:docPartPr>
        <w:name w:val="237F8AA14F6E4540A07401CB0D4B5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60364-08F1-4448-93C0-4B6582B71738}"/>
      </w:docPartPr>
      <w:docPartBody>
        <w:p w:rsidR="00000000" w:rsidRDefault="00EA2AED">
          <w:pPr>
            <w:pStyle w:val="237F8AA14F6E4540A07401CB0D4B52DB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D"/>
    <w:rsid w:val="00EA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33078A0A234AB184744D5EEE7663CB">
    <w:name w:val="2933078A0A234AB184744D5EEE7663CB"/>
  </w:style>
  <w:style w:type="paragraph" w:customStyle="1" w:styleId="C154883D3E06413F84F794C62934CD1D">
    <w:name w:val="C154883D3E06413F84F794C62934CD1D"/>
  </w:style>
  <w:style w:type="paragraph" w:customStyle="1" w:styleId="F229B951DF41409C8629BC4242F305ED">
    <w:name w:val="F229B951DF41409C8629BC4242F305ED"/>
  </w:style>
  <w:style w:type="paragraph" w:customStyle="1" w:styleId="CBD20AE5B50543D0BB150AE72101D0EF">
    <w:name w:val="CBD20AE5B50543D0BB150AE72101D0EF"/>
  </w:style>
  <w:style w:type="paragraph" w:customStyle="1" w:styleId="6834AC184D6C49619416A7518001F10E">
    <w:name w:val="6834AC184D6C49619416A7518001F10E"/>
  </w:style>
  <w:style w:type="paragraph" w:customStyle="1" w:styleId="DBB4164F77EC403F9BD548677E2869C2">
    <w:name w:val="DBB4164F77EC403F9BD548677E2869C2"/>
  </w:style>
  <w:style w:type="paragraph" w:customStyle="1" w:styleId="0C756A66FBF74AB39B21B1FB2874F05A">
    <w:name w:val="0C756A66FBF74AB39B21B1FB2874F05A"/>
  </w:style>
  <w:style w:type="paragraph" w:customStyle="1" w:styleId="B2138746A5CD43BEB3895B277CCC4CC7">
    <w:name w:val="B2138746A5CD43BEB3895B277CCC4CC7"/>
  </w:style>
  <w:style w:type="paragraph" w:customStyle="1" w:styleId="FB64BCD5D670426EA2DC0F7B257D5FA6">
    <w:name w:val="FB64BCD5D670426EA2DC0F7B257D5FA6"/>
  </w:style>
  <w:style w:type="paragraph" w:customStyle="1" w:styleId="89202DA26FDD46498E14658AAB497C1F">
    <w:name w:val="89202DA26FDD46498E14658AAB497C1F"/>
  </w:style>
  <w:style w:type="paragraph" w:customStyle="1" w:styleId="DC35A9A87B9743A48FEA1CB228F5F33E">
    <w:name w:val="DC35A9A87B9743A48FEA1CB228F5F33E"/>
  </w:style>
  <w:style w:type="paragraph" w:customStyle="1" w:styleId="4E123F77DB0F4EC39353D57B33018205">
    <w:name w:val="4E123F77DB0F4EC39353D57B33018205"/>
  </w:style>
  <w:style w:type="paragraph" w:customStyle="1" w:styleId="677CA7FBA8584DE98B8F55C8D30888DD">
    <w:name w:val="677CA7FBA8584DE98B8F55C8D30888DD"/>
  </w:style>
  <w:style w:type="paragraph" w:customStyle="1" w:styleId="87F2F59C7D9E4347BC6A7D9D9C059AE9">
    <w:name w:val="87F2F59C7D9E4347BC6A7D9D9C059AE9"/>
  </w:style>
  <w:style w:type="paragraph" w:customStyle="1" w:styleId="9EF5CD58E19541A994E29F3E9E7234E1">
    <w:name w:val="9EF5CD58E19541A994E29F3E9E7234E1"/>
  </w:style>
  <w:style w:type="paragraph" w:customStyle="1" w:styleId="2008FD66865042EEBC8FE0B5150BFD8A">
    <w:name w:val="2008FD66865042EEBC8FE0B5150BFD8A"/>
  </w:style>
  <w:style w:type="paragraph" w:customStyle="1" w:styleId="8450CB6161A4418F98E630E312FB6581">
    <w:name w:val="8450CB6161A4418F98E630E312FB6581"/>
  </w:style>
  <w:style w:type="paragraph" w:customStyle="1" w:styleId="1986A9AA08C54536801E74DFC87B1D4D">
    <w:name w:val="1986A9AA08C54536801E74DFC87B1D4D"/>
  </w:style>
  <w:style w:type="paragraph" w:customStyle="1" w:styleId="237F8AA14F6E4540A07401CB0D4B52DB">
    <w:name w:val="237F8AA14F6E4540A07401CB0D4B52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minutes(2).dotx</Template>
  <TotalTime>1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Rick Mccasker</dc:creator>
  <cp:keywords/>
  <cp:lastModifiedBy>Rick Mccasker</cp:lastModifiedBy>
  <cp:revision>1</cp:revision>
  <cp:lastPrinted>2004-01-21T19:22:00Z</cp:lastPrinted>
  <dcterms:created xsi:type="dcterms:W3CDTF">2017-08-13T01:30:00Z</dcterms:created>
  <dcterms:modified xsi:type="dcterms:W3CDTF">2017-08-13T01:31:00Z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