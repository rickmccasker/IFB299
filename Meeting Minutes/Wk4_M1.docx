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D05866" w:rsidP="00954110">
      <w:pPr>
        <w:pStyle w:val="Title"/>
      </w:pPr>
      <w:r>
        <w:t>Wk4 Meeting 1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8-1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D05866" w:rsidP="005F58B2">
                <w:pPr>
                  <w:pStyle w:val="Details"/>
                </w:pPr>
                <w:r>
                  <w:t>August 15,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D05866" w:rsidP="005F58B2">
            <w:pPr>
              <w:pStyle w:val="Details"/>
            </w:pPr>
            <w:r>
              <w:t>10AM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D05866" w:rsidP="005F58B2">
            <w:pPr>
              <w:pStyle w:val="Details"/>
            </w:pPr>
            <w:r>
              <w:t>GP Q-218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D05866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D05866" w:rsidP="005052C5">
            <w:r>
              <w:t>Group</w:t>
            </w:r>
          </w:p>
        </w:tc>
      </w:tr>
      <w:tr w:rsidR="0085168B" w:rsidRPr="00692553" w:rsidTr="00D05866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05866" w:rsidP="005052C5">
            <w:r>
              <w:t>In-Person</w:t>
            </w:r>
          </w:p>
        </w:tc>
      </w:tr>
      <w:tr w:rsidR="0085168B" w:rsidRPr="00692553" w:rsidTr="00D05866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05866" w:rsidP="005052C5">
            <w:r>
              <w:t>Rick Mccasker</w:t>
            </w:r>
          </w:p>
        </w:tc>
      </w:tr>
      <w:tr w:rsidR="0085168B" w:rsidRPr="00692553" w:rsidTr="00D05866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05866" w:rsidP="005052C5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Owen, Andrew</w:t>
            </w:r>
            <w:bookmarkStart w:id="0" w:name="_GoBack"/>
            <w:bookmarkEnd w:id="0"/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B71001" w:rsidP="005F58B2">
            <w:pPr>
              <w:pStyle w:val="Heading4"/>
            </w:pPr>
            <w:bookmarkStart w:id="1" w:name="MinuteTopicSection"/>
            <w:bookmarkStart w:id="2" w:name="MinuteTopic"/>
            <w:bookmarkStart w:id="3" w:name="MinuteItems"/>
            <w:bookmarkEnd w:id="2"/>
            <w:bookmarkEnd w:id="3"/>
            <w:r>
              <w:t>30mins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B71001" w:rsidP="005F58B2">
            <w:pPr>
              <w:pStyle w:val="Heading4"/>
            </w:pPr>
            <w:r>
              <w:t>Recap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B71001" w:rsidP="005052C5">
            <w:r>
              <w:t>Ensuring that the entire group is caught up.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B71001" w:rsidP="005052C5">
            <w:r>
              <w:t>All action items presented on time, smaller things to improve overall quality were discussed and shall be brought to the next meeting.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B71001" w:rsidP="005052C5">
            <w:r>
              <w:t>Reexamine story points &amp; priorities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B71001" w:rsidP="005052C5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B71001" w:rsidP="005052C5">
            <w:r>
              <w:t>16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B71001" w:rsidP="005052C5">
            <w:r>
              <w:t xml:space="preserve">Give story a final client </w:t>
            </w:r>
            <w:proofErr w:type="spellStart"/>
            <w:r>
              <w:t>lookover</w:t>
            </w:r>
            <w:proofErr w:type="spellEnd"/>
            <w:r>
              <w:t xml:space="preserve"> for release/sprint plan addition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B71001" w:rsidP="005052C5">
            <w:r>
              <w:t>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B71001" w:rsidP="005052C5">
            <w:r>
              <w:t>16</w:t>
            </w:r>
          </w:p>
        </w:tc>
      </w:tr>
      <w:tr w:rsidR="00B71001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B71001" w:rsidRPr="00692553" w:rsidRDefault="00B71001" w:rsidP="005052C5">
            <w:r>
              <w:t>Overlook acceptance criteria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B71001" w:rsidRPr="00692553" w:rsidRDefault="00B71001" w:rsidP="005052C5">
            <w:proofErr w:type="spellStart"/>
            <w:r>
              <w:t>Chais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B71001" w:rsidRPr="00692553" w:rsidRDefault="00B71001" w:rsidP="005052C5">
            <w:r>
              <w:t>16</w:t>
            </w:r>
          </w:p>
        </w:tc>
      </w:tr>
      <w:tr w:rsidR="00B71001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B71001" w:rsidRPr="00692553" w:rsidRDefault="00B71001" w:rsidP="005052C5">
            <w:r>
              <w:t>Give story a dev lookover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B71001" w:rsidRPr="00692553" w:rsidRDefault="00B71001" w:rsidP="005052C5">
            <w:r>
              <w:t>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B71001" w:rsidRPr="00692553" w:rsidRDefault="00B71001" w:rsidP="005052C5">
            <w:r>
              <w:t>16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B71001" w:rsidP="00C9203B">
            <w:pPr>
              <w:pStyle w:val="Heading4"/>
            </w:pPr>
            <w:r>
              <w:t>1.5hrs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B71001" w:rsidP="00C9203B">
            <w:pPr>
              <w:pStyle w:val="Heading4"/>
            </w:pPr>
            <w:r>
              <w:t>Release and Sprint Plan</w:t>
            </w:r>
          </w:p>
        </w:tc>
        <w:sdt>
          <w:sdtPr>
            <w:alias w:val="Presenter"/>
            <w:tag w:val="Presenter"/>
            <w:id w:val="48425750"/>
            <w:placeholder>
              <w:docPart w:val="89202DA26FDD46498E14658AAB497C1F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B71001" w:rsidP="00344FA0">
            <w:r>
              <w:t>Discuss what needs to be completed before next meeting.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B71001" w:rsidP="00344FA0">
            <w:r>
              <w:t>The group now has a sounder understanding of what must be included in a release/sprint plan.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B71001" w:rsidP="00344FA0">
            <w:r>
              <w:t>Each member will decide where they think each story belongs which will be compared during the next meeting.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B71001" w:rsidP="00344FA0">
            <w:r>
              <w:t>Assign stories to releases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B71001" w:rsidP="00344FA0">
            <w:r>
              <w:t xml:space="preserve">Rick, Andrew, </w:t>
            </w:r>
            <w:proofErr w:type="spellStart"/>
            <w:r>
              <w:t>Chais</w:t>
            </w:r>
            <w:proofErr w:type="spellEnd"/>
            <w:r>
              <w:t>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B71001" w:rsidP="00344FA0">
            <w:r>
              <w:t>16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bookmarkEnd w:id="1"/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3701B"/>
    <w:rsid w:val="0085168B"/>
    <w:rsid w:val="008B2336"/>
    <w:rsid w:val="008F49C0"/>
    <w:rsid w:val="00954110"/>
    <w:rsid w:val="00987202"/>
    <w:rsid w:val="00AE3851"/>
    <w:rsid w:val="00B71001"/>
    <w:rsid w:val="00B84015"/>
    <w:rsid w:val="00BB5323"/>
    <w:rsid w:val="00BF65DF"/>
    <w:rsid w:val="00C166AB"/>
    <w:rsid w:val="00CB3760"/>
    <w:rsid w:val="00CE6342"/>
    <w:rsid w:val="00D05866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1622A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703B2F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89202DA26FDD46498E14658AAB497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77FF1-7E81-48D7-9C12-5E8C34A9267E}"/>
      </w:docPartPr>
      <w:docPartBody>
        <w:p w:rsidR="00703B2F" w:rsidRDefault="00EA2AED">
          <w:pPr>
            <w:pStyle w:val="89202DA26FDD46498E14658AAB497C1F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3822DB"/>
    <w:rsid w:val="00703B2F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3</cp:revision>
  <cp:lastPrinted>2004-01-21T19:22:00Z</cp:lastPrinted>
  <dcterms:created xsi:type="dcterms:W3CDTF">2017-08-13T01:30:00Z</dcterms:created>
  <dcterms:modified xsi:type="dcterms:W3CDTF">2017-08-18T05:22:00Z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